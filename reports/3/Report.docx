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14A9C" w14:textId="77777777" w:rsidR="00080C97" w:rsidRDefault="007734BB" w:rsidP="000300AD">
      <w:pPr>
        <w:pStyle w:val="NoSpacing"/>
        <w:jc w:val="center"/>
      </w:pPr>
      <w:r>
        <w:t>Batuhan Erden</w:t>
      </w:r>
    </w:p>
    <w:p w14:paraId="09C83EC2" w14:textId="77777777" w:rsidR="007734BB" w:rsidRDefault="002C6F27" w:rsidP="000300AD">
      <w:pPr>
        <w:pStyle w:val="NoSpacing"/>
        <w:jc w:val="center"/>
      </w:pPr>
      <w:hyperlink r:id="rId10" w:history="1">
        <w:r w:rsidR="007734BB">
          <w:rPr>
            <w:rStyle w:val="Hyperlink"/>
          </w:rPr>
          <w:t>batuhan.erden@ozu.edu.tr</w:t>
        </w:r>
      </w:hyperlink>
    </w:p>
    <w:p w14:paraId="621C4428" w14:textId="5D0240C5" w:rsidR="007734BB" w:rsidRDefault="007734BB" w:rsidP="000300AD">
      <w:pPr>
        <w:pStyle w:val="NoSpacing"/>
        <w:jc w:val="center"/>
      </w:pPr>
      <w:r>
        <w:t xml:space="preserve">CS </w:t>
      </w:r>
      <w:r w:rsidR="00E7045F">
        <w:t>423/523</w:t>
      </w:r>
      <w:r>
        <w:t xml:space="preserve"> – </w:t>
      </w:r>
      <w:r w:rsidR="00E7045F">
        <w:t>Introduction to Computer Vision</w:t>
      </w:r>
    </w:p>
    <w:p w14:paraId="716FAEC2" w14:textId="3C715A66" w:rsidR="00080C97" w:rsidRDefault="004009A9" w:rsidP="000300AD">
      <w:pPr>
        <w:pStyle w:val="NoSpacing"/>
        <w:jc w:val="center"/>
      </w:pPr>
      <w:r>
        <w:t>Assignment 3</w:t>
      </w:r>
    </w:p>
    <w:p w14:paraId="31317B0E" w14:textId="5783E2B9" w:rsidR="00396FD4" w:rsidRDefault="004009A9" w:rsidP="000300AD">
      <w:pPr>
        <w:pStyle w:val="NoSpacing"/>
        <w:jc w:val="center"/>
      </w:pPr>
      <w:r>
        <w:t>13.01.2018</w:t>
      </w:r>
    </w:p>
    <w:p w14:paraId="2C0CF85F" w14:textId="77777777" w:rsidR="00396FD4" w:rsidRDefault="00396FD4" w:rsidP="000300AD">
      <w:pPr>
        <w:pStyle w:val="NoSpacing"/>
        <w:jc w:val="both"/>
      </w:pPr>
    </w:p>
    <w:p w14:paraId="14DF54B8" w14:textId="0CBE3DF3" w:rsidR="00A011C2" w:rsidRPr="0082115C" w:rsidRDefault="00D650C5" w:rsidP="0082115C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Sudoku Puzzle </w:t>
      </w:r>
      <w:r w:rsidR="004009A9">
        <w:rPr>
          <w:b/>
          <w:sz w:val="32"/>
          <w:szCs w:val="32"/>
        </w:rPr>
        <w:t>Solver with Augmented Reality</w:t>
      </w:r>
    </w:p>
    <w:p w14:paraId="4532B64B" w14:textId="77777777" w:rsidR="004752B6" w:rsidRDefault="00FF2D0D" w:rsidP="004752B6">
      <w:pPr>
        <w:jc w:val="both"/>
        <w:rPr>
          <w:b/>
          <w:i/>
          <w:sz w:val="28"/>
          <w:szCs w:val="28"/>
        </w:rPr>
      </w:pPr>
      <w:r w:rsidRPr="000300AD">
        <w:rPr>
          <w:b/>
          <w:i/>
          <w:sz w:val="28"/>
          <w:szCs w:val="28"/>
        </w:rPr>
        <w:t>Abstract</w:t>
      </w:r>
    </w:p>
    <w:p w14:paraId="012C0D7A" w14:textId="303582B3" w:rsidR="00396FD4" w:rsidRPr="00A011C2" w:rsidRDefault="002A752B" w:rsidP="00A011C2">
      <w:pPr>
        <w:spacing w:line="276" w:lineRule="auto"/>
        <w:ind w:left="709" w:right="713" w:firstLine="0"/>
        <w:jc w:val="both"/>
        <w:rPr>
          <w:b/>
          <w:i/>
          <w:sz w:val="28"/>
          <w:szCs w:val="28"/>
        </w:rPr>
      </w:pPr>
      <w:r>
        <w:t xml:space="preserve">In this </w:t>
      </w:r>
      <w:r w:rsidR="005C207B">
        <w:t xml:space="preserve">assignment, I have used Python and OpenCV to </w:t>
      </w:r>
      <w:r w:rsidR="000C7B61">
        <w:t>detect the Sudoku puzzle, solve it and display the solution on both the images and videos.</w:t>
      </w:r>
      <w:r w:rsidR="00BD381F">
        <w:t xml:space="preserve"> I have used MNIST dataset to train my model.</w:t>
      </w:r>
      <w:r w:rsidR="00B70F72">
        <w:t xml:space="preserve"> The model is trained with Convolutional Neural Network layers and Keras is used as a machine</w:t>
      </w:r>
      <w:r w:rsidR="002C6F27">
        <w:t>-</w:t>
      </w:r>
      <w:bookmarkStart w:id="0" w:name="_GoBack"/>
      <w:bookmarkEnd w:id="0"/>
      <w:r w:rsidR="00B70F72">
        <w:t>learning library.</w:t>
      </w:r>
    </w:p>
    <w:p w14:paraId="40298BA7" w14:textId="77777777" w:rsidR="00A011C2" w:rsidRDefault="00A011C2" w:rsidP="000300AD">
      <w:pPr>
        <w:spacing w:line="276" w:lineRule="auto"/>
        <w:ind w:left="720"/>
        <w:jc w:val="both"/>
      </w:pPr>
    </w:p>
    <w:p w14:paraId="0DBA07F3" w14:textId="77777777" w:rsidR="00E5041E" w:rsidRPr="009F620E" w:rsidRDefault="00FF2D0D" w:rsidP="00430878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 w:rsidRPr="009F620E">
        <w:rPr>
          <w:b/>
          <w:sz w:val="32"/>
          <w:szCs w:val="32"/>
        </w:rPr>
        <w:t>Introduction</w:t>
      </w:r>
    </w:p>
    <w:p w14:paraId="0336E5D6" w14:textId="79FF6A11" w:rsidR="000D43A1" w:rsidRDefault="00122CF1" w:rsidP="00A011C2">
      <w:pPr>
        <w:spacing w:line="276" w:lineRule="auto"/>
        <w:ind w:firstLine="0"/>
        <w:jc w:val="both"/>
      </w:pPr>
      <w:r>
        <w:t xml:space="preserve">At first, I have downloaded MNIST data and start working with it. The second thing I did was implementing PCA. After the implementation of the PCA, I </w:t>
      </w:r>
      <w:r w:rsidR="00D26DE6">
        <w:t xml:space="preserve">have </w:t>
      </w:r>
      <w:r>
        <w:t xml:space="preserve">researched couple of classification methods. </w:t>
      </w:r>
      <w:r w:rsidR="001820A3">
        <w:t xml:space="preserve">Then, I implemented my classification method using the Euclidean Distance. </w:t>
      </w:r>
      <w:r w:rsidR="001C7CFF">
        <w:t>When these steps are completed,</w:t>
      </w:r>
      <w:r w:rsidR="00F94FB7">
        <w:t xml:space="preserve"> </w:t>
      </w:r>
      <w:r w:rsidR="009A3013">
        <w:t xml:space="preserve">I have tested PCA on MNIST dataset using this </w:t>
      </w:r>
      <w:r w:rsidR="00256455">
        <w:t>classification</w:t>
      </w:r>
      <w:r w:rsidR="009A3013">
        <w:t xml:space="preserve"> technique. </w:t>
      </w:r>
      <w:r w:rsidR="00F11C09">
        <w:t xml:space="preserve">As a next step, </w:t>
      </w:r>
      <w:r w:rsidR="00F94FB7">
        <w:t xml:space="preserve">I have tried to </w:t>
      </w:r>
      <w:r w:rsidR="00C572E7">
        <w:t>integrate PCA into Sudoku dataset</w:t>
      </w:r>
      <w:r w:rsidR="00F94FB7">
        <w:t xml:space="preserve"> without touching anything in the base code and divided the Sudoku puzzle into 81 pieces such that there were 9 columns for 9 rows.</w:t>
      </w:r>
      <w:r w:rsidR="00646291">
        <w:t xml:space="preserve"> Then I have tried to check the results but the results were so discouraging. </w:t>
      </w:r>
      <w:r w:rsidR="00DA43F3">
        <w:t xml:space="preserve">After doing some </w:t>
      </w:r>
      <w:r w:rsidR="005B359B">
        <w:t>research</w:t>
      </w:r>
      <w:r w:rsidR="00DA43F3">
        <w:t xml:space="preserve">, </w:t>
      </w:r>
      <w:r w:rsidR="005B359B">
        <w:t xml:space="preserve">I realized that the cropped image should have only contained the digit. However, when I divide the puzzle into 81 pieces, </w:t>
      </w:r>
      <w:r w:rsidR="00E12AEC">
        <w:t>the lines of the puzzles were also being cropp</w:t>
      </w:r>
      <w:r w:rsidR="002C0BC3">
        <w:t xml:space="preserve">ed with the digits and these </w:t>
      </w:r>
      <w:r w:rsidR="00A843AE">
        <w:t>were blocking classification method from doing its job properly</w:t>
      </w:r>
      <w:r w:rsidR="00AA1365">
        <w:t>.</w:t>
      </w:r>
      <w:r w:rsidR="00EB0035">
        <w:t xml:space="preserve"> So, </w:t>
      </w:r>
      <w:r w:rsidR="00B10D83">
        <w:t xml:space="preserve">I decided to use my assignment 1. In assignment 1, </w:t>
      </w:r>
      <w:r w:rsidR="00AF5599">
        <w:t xml:space="preserve">the code was finding most of the squares in the image. So, I used that squares to </w:t>
      </w:r>
      <w:r w:rsidR="00863B8C">
        <w:t xml:space="preserve">extract digits from Sudoku. </w:t>
      </w:r>
      <w:r w:rsidR="00BA2B52">
        <w:t>In conclusion, the results were encouraging</w:t>
      </w:r>
      <w:r w:rsidR="00BB119E">
        <w:t xml:space="preserve"> and I continued with the implementation of the confusion matrix.</w:t>
      </w:r>
    </w:p>
    <w:p w14:paraId="7CE1C88A" w14:textId="77777777" w:rsidR="00595A82" w:rsidRDefault="00595A82" w:rsidP="00A011C2">
      <w:pPr>
        <w:spacing w:line="276" w:lineRule="auto"/>
        <w:ind w:firstLine="0"/>
        <w:jc w:val="both"/>
      </w:pPr>
    </w:p>
    <w:p w14:paraId="7CD74207" w14:textId="77777777" w:rsidR="00595A82" w:rsidRDefault="00595A82" w:rsidP="00A011C2">
      <w:pPr>
        <w:spacing w:line="276" w:lineRule="auto"/>
        <w:ind w:firstLine="0"/>
        <w:jc w:val="both"/>
      </w:pPr>
    </w:p>
    <w:p w14:paraId="690CF5F6" w14:textId="77777777" w:rsidR="00595A82" w:rsidRDefault="00595A82" w:rsidP="00A011C2">
      <w:pPr>
        <w:spacing w:line="276" w:lineRule="auto"/>
        <w:ind w:firstLine="0"/>
        <w:jc w:val="both"/>
      </w:pPr>
    </w:p>
    <w:p w14:paraId="239E307A" w14:textId="77777777" w:rsidR="00537148" w:rsidRDefault="00537148" w:rsidP="00A011C2">
      <w:pPr>
        <w:spacing w:line="276" w:lineRule="auto"/>
        <w:ind w:firstLine="0"/>
        <w:jc w:val="both"/>
      </w:pPr>
    </w:p>
    <w:p w14:paraId="7161843B" w14:textId="77777777" w:rsidR="0082115C" w:rsidRDefault="0082115C" w:rsidP="00A011C2">
      <w:pPr>
        <w:spacing w:line="276" w:lineRule="auto"/>
        <w:ind w:firstLine="0"/>
        <w:jc w:val="both"/>
      </w:pPr>
    </w:p>
    <w:p w14:paraId="1FA57E50" w14:textId="77777777" w:rsidR="00691462" w:rsidRDefault="00595A82" w:rsidP="00691462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PCA</w:t>
      </w:r>
      <w:r w:rsidR="005E5EDD">
        <w:rPr>
          <w:b/>
          <w:sz w:val="32"/>
          <w:szCs w:val="32"/>
        </w:rPr>
        <w:t xml:space="preserve"> (Principal Component Analysis)</w:t>
      </w:r>
    </w:p>
    <w:p w14:paraId="7F7C7491" w14:textId="645C7617" w:rsidR="00C03A3C" w:rsidRPr="00691462" w:rsidRDefault="001A5DA4" w:rsidP="00691462">
      <w:pPr>
        <w:spacing w:line="276" w:lineRule="auto"/>
        <w:ind w:firstLine="0"/>
        <w:jc w:val="both"/>
        <w:rPr>
          <w:b/>
          <w:sz w:val="32"/>
          <w:szCs w:val="32"/>
        </w:rPr>
      </w:pPr>
      <w:r>
        <w:t xml:space="preserve">PCA, Principal Component </w:t>
      </w:r>
      <w:r w:rsidRPr="00691462">
        <w:rPr>
          <w:color w:val="000000" w:themeColor="text1"/>
        </w:rPr>
        <w:t xml:space="preserve">Analysis, is a Dimensionality Reduction technique. </w:t>
      </w:r>
      <w:r w:rsidR="00C03A3C" w:rsidRPr="00691462">
        <w:rPr>
          <w:color w:val="000000" w:themeColor="text1"/>
        </w:rPr>
        <w:t xml:space="preserve">It </w:t>
      </w:r>
      <w:r w:rsidR="00A57902" w:rsidRPr="00691462">
        <w:rPr>
          <w:color w:val="000000" w:themeColor="text1"/>
        </w:rPr>
        <w:t>emphasizes variation and highlights the strong patterns in a dataset.</w:t>
      </w:r>
      <w:r w:rsidR="00B71C2D" w:rsidRPr="00691462">
        <w:rPr>
          <w:color w:val="000000" w:themeColor="text1"/>
        </w:rPr>
        <w:t xml:space="preserve"> PCA simply gets a set of observation p</w:t>
      </w:r>
      <w:r w:rsidR="00F14E48" w:rsidRPr="00691462">
        <w:rPr>
          <w:color w:val="000000" w:themeColor="text1"/>
        </w:rPr>
        <w:t>oints and deconstructs these set</w:t>
      </w:r>
      <w:r w:rsidR="00B71C2D" w:rsidRPr="00691462">
        <w:rPr>
          <w:color w:val="000000" w:themeColor="text1"/>
        </w:rPr>
        <w:t>s</w:t>
      </w:r>
      <w:r w:rsidR="00F14E48" w:rsidRPr="00691462">
        <w:rPr>
          <w:color w:val="000000" w:themeColor="text1"/>
        </w:rPr>
        <w:t>’</w:t>
      </w:r>
      <w:r w:rsidR="00B71C2D" w:rsidRPr="00691462">
        <w:rPr>
          <w:color w:val="000000" w:themeColor="text1"/>
        </w:rPr>
        <w:t xml:space="preserve"> covariance matrix into eigenvectors and eigenvalues.</w:t>
      </w:r>
      <w:r w:rsidR="0080419C" w:rsidRPr="00691462">
        <w:rPr>
          <w:color w:val="000000" w:themeColor="text1"/>
        </w:rPr>
        <w:t xml:space="preserve"> Eigenvector is used to determine the direction</w:t>
      </w:r>
      <w:r w:rsidR="00B37983" w:rsidRPr="00691462">
        <w:rPr>
          <w:color w:val="000000" w:themeColor="text1"/>
        </w:rPr>
        <w:t xml:space="preserve"> while eigenvalue tells you the variance in the data in that direction.</w:t>
      </w:r>
      <w:r w:rsidR="00EC29F4" w:rsidRPr="00691462">
        <w:rPr>
          <w:color w:val="000000" w:themeColor="text1"/>
        </w:rPr>
        <w:t xml:space="preserve"> They exist in pairs.</w:t>
      </w:r>
      <w:r w:rsidR="004549E1" w:rsidRPr="00691462">
        <w:rPr>
          <w:color w:val="000000" w:themeColor="text1"/>
        </w:rPr>
        <w:t xml:space="preserve"> It can easily be said that the eigenvector with the highest eigenvalue is the principal component.</w:t>
      </w:r>
      <w:r w:rsidR="00BB2613">
        <w:rPr>
          <w:color w:val="000000" w:themeColor="text1"/>
        </w:rPr>
        <w:t xml:space="preserve"> </w:t>
      </w:r>
      <w:r w:rsidR="00934DC1">
        <w:rPr>
          <w:color w:val="000000" w:themeColor="text1"/>
        </w:rPr>
        <w:t>An e</w:t>
      </w:r>
      <w:r w:rsidR="00BA2CC8">
        <w:rPr>
          <w:color w:val="000000" w:themeColor="text1"/>
        </w:rPr>
        <w:t>xample is shown in the Figure 1that is taken from lecture slides</w:t>
      </w:r>
      <w:r w:rsidR="00934DC1">
        <w:rPr>
          <w:color w:val="000000" w:themeColor="text1"/>
        </w:rPr>
        <w:t>.</w:t>
      </w:r>
    </w:p>
    <w:p w14:paraId="6F0D8208" w14:textId="38082B63" w:rsidR="004D0CF7" w:rsidRDefault="000353EA" w:rsidP="004D0CF7">
      <w:pPr>
        <w:spacing w:line="276" w:lineRule="auto"/>
        <w:ind w:firstLine="0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764F8" wp14:editId="53222489">
                <wp:simplePos x="0" y="0"/>
                <wp:positionH relativeFrom="column">
                  <wp:posOffset>1371600</wp:posOffset>
                </wp:positionH>
                <wp:positionV relativeFrom="paragraph">
                  <wp:posOffset>3184525</wp:posOffset>
                </wp:positionV>
                <wp:extent cx="3429000" cy="2876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7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922156" w14:textId="071260B0" w:rsidR="001574E8" w:rsidRPr="00D26607" w:rsidRDefault="001574E8" w:rsidP="00D26607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7F7F7F" w:themeColor="text1" w:themeTint="80"/>
                                <w:lang w:eastAsia="en-US"/>
                              </w:rPr>
                            </w:pPr>
                            <w:r w:rsidRPr="00D26607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D26607">
                              <w:rPr>
                                <w:noProof/>
                                <w:color w:val="7F7F7F" w:themeColor="text1" w:themeTint="80"/>
                              </w:rPr>
                              <w:t>1</w:t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D26607">
                              <w:rPr>
                                <w:color w:val="7F7F7F" w:themeColor="text1" w:themeTint="80"/>
                              </w:rPr>
                              <w:t>: Eigenvectors and eigenvalues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8pt;margin-top:250.75pt;width:270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" stroked="f">
                <v:textbox style="mso-fit-shape-to-text:t" inset="0,0,0,0">
                  <w:txbxContent>
                    <w:p w14:paraId="0E922156" w14:textId="071260B0" w:rsidR="001F0F34" w:rsidRPr="00D26607" w:rsidRDefault="001F0F34" w:rsidP="00D26607">
                      <w:pPr>
                        <w:pStyle w:val="Caption"/>
                        <w:jc w:val="center"/>
                        <w:rPr>
                          <w:noProof/>
                          <w:color w:val="7F7F7F" w:themeColor="text1" w:themeTint="80"/>
                          <w:lang w:eastAsia="en-US"/>
                        </w:rPr>
                      </w:pPr>
                      <w:r w:rsidRPr="00D26607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D26607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D26607">
                        <w:rPr>
                          <w:noProof/>
                          <w:color w:val="7F7F7F" w:themeColor="text1" w:themeTint="80"/>
                        </w:rPr>
                        <w:t>1</w:t>
                      </w:r>
                      <w:r w:rsidRPr="00D26607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D26607">
                        <w:rPr>
                          <w:color w:val="7F7F7F" w:themeColor="text1" w:themeTint="80"/>
                        </w:rPr>
                        <w:t>: Eigenvectors and eigenvalues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6128" behindDoc="0" locked="0" layoutInCell="1" allowOverlap="1" wp14:anchorId="44D7C013" wp14:editId="6484BBB6">
            <wp:simplePos x="0" y="0"/>
            <wp:positionH relativeFrom="column">
              <wp:posOffset>1371600</wp:posOffset>
            </wp:positionH>
            <wp:positionV relativeFrom="paragraph">
              <wp:posOffset>64770</wp:posOffset>
            </wp:positionV>
            <wp:extent cx="3429000" cy="3062605"/>
            <wp:effectExtent l="0" t="0" r="0" b="10795"/>
            <wp:wrapSquare wrapText="bothSides"/>
            <wp:docPr id="3" name="Picture 3" descr="Macintosh HD:Users:batuhan:Desktop:Screen Shot 2017-12-10 at 22.17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tuhan:Desktop:Screen Shot 2017-12-10 at 22.17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4F337" w14:textId="58337337" w:rsidR="004D0CF7" w:rsidRDefault="004D0CF7" w:rsidP="004D0CF7">
      <w:pPr>
        <w:spacing w:line="276" w:lineRule="auto"/>
        <w:ind w:firstLine="0"/>
        <w:jc w:val="both"/>
      </w:pPr>
    </w:p>
    <w:p w14:paraId="4D8A11C0" w14:textId="77777777" w:rsidR="00691462" w:rsidRDefault="00691462" w:rsidP="004D0CF7">
      <w:pPr>
        <w:spacing w:line="276" w:lineRule="auto"/>
        <w:ind w:firstLine="0"/>
        <w:jc w:val="both"/>
      </w:pPr>
    </w:p>
    <w:p w14:paraId="2856E267" w14:textId="77777777" w:rsidR="00691462" w:rsidRDefault="00691462" w:rsidP="004D0CF7">
      <w:pPr>
        <w:spacing w:line="276" w:lineRule="auto"/>
        <w:ind w:firstLine="0"/>
        <w:jc w:val="both"/>
      </w:pPr>
    </w:p>
    <w:p w14:paraId="283858C5" w14:textId="77777777" w:rsidR="00691462" w:rsidRDefault="00691462" w:rsidP="004D0CF7">
      <w:pPr>
        <w:spacing w:line="276" w:lineRule="auto"/>
        <w:ind w:firstLine="0"/>
        <w:jc w:val="both"/>
      </w:pPr>
    </w:p>
    <w:p w14:paraId="14B23EC2" w14:textId="77777777" w:rsidR="00691462" w:rsidRDefault="00691462" w:rsidP="004D0CF7">
      <w:pPr>
        <w:spacing w:line="276" w:lineRule="auto"/>
        <w:ind w:firstLine="0"/>
        <w:jc w:val="both"/>
      </w:pPr>
    </w:p>
    <w:p w14:paraId="2220610D" w14:textId="77777777" w:rsidR="00691462" w:rsidRDefault="00691462" w:rsidP="004D0CF7">
      <w:pPr>
        <w:spacing w:line="276" w:lineRule="auto"/>
        <w:ind w:firstLine="0"/>
        <w:jc w:val="both"/>
      </w:pPr>
    </w:p>
    <w:p w14:paraId="4F380477" w14:textId="77777777" w:rsidR="00691462" w:rsidRDefault="00691462" w:rsidP="004D0CF7">
      <w:pPr>
        <w:spacing w:line="276" w:lineRule="auto"/>
        <w:ind w:firstLine="0"/>
        <w:jc w:val="both"/>
      </w:pPr>
    </w:p>
    <w:p w14:paraId="331033C8" w14:textId="77777777" w:rsidR="00691462" w:rsidRDefault="00691462" w:rsidP="004D0CF7">
      <w:pPr>
        <w:spacing w:line="276" w:lineRule="auto"/>
        <w:ind w:firstLine="0"/>
        <w:jc w:val="both"/>
      </w:pPr>
    </w:p>
    <w:p w14:paraId="0F9F3E60" w14:textId="77777777" w:rsidR="00691462" w:rsidRDefault="00691462" w:rsidP="004D0CF7">
      <w:pPr>
        <w:spacing w:line="276" w:lineRule="auto"/>
        <w:ind w:firstLine="0"/>
        <w:jc w:val="both"/>
      </w:pPr>
    </w:p>
    <w:p w14:paraId="6B289D9F" w14:textId="77777777" w:rsidR="00691462" w:rsidRDefault="00691462" w:rsidP="004D0CF7">
      <w:pPr>
        <w:spacing w:line="276" w:lineRule="auto"/>
        <w:ind w:firstLine="0"/>
        <w:jc w:val="both"/>
      </w:pPr>
    </w:p>
    <w:p w14:paraId="1033D82C" w14:textId="77777777" w:rsidR="00691462" w:rsidRDefault="00691462" w:rsidP="004D0CF7">
      <w:pPr>
        <w:spacing w:line="276" w:lineRule="auto"/>
        <w:ind w:firstLine="0"/>
        <w:jc w:val="both"/>
      </w:pPr>
    </w:p>
    <w:p w14:paraId="2FF8C9C1" w14:textId="77777777" w:rsidR="00691462" w:rsidRDefault="00691462" w:rsidP="004D0CF7">
      <w:pPr>
        <w:spacing w:line="276" w:lineRule="auto"/>
        <w:ind w:firstLine="0"/>
        <w:jc w:val="both"/>
      </w:pPr>
    </w:p>
    <w:p w14:paraId="7660CCAC" w14:textId="77777777" w:rsidR="00691462" w:rsidRDefault="00691462" w:rsidP="004D0CF7">
      <w:pPr>
        <w:spacing w:line="276" w:lineRule="auto"/>
        <w:ind w:firstLine="0"/>
        <w:jc w:val="both"/>
      </w:pPr>
    </w:p>
    <w:p w14:paraId="7A98E156" w14:textId="77777777" w:rsidR="00691462" w:rsidRDefault="00691462" w:rsidP="004D0CF7">
      <w:pPr>
        <w:spacing w:line="276" w:lineRule="auto"/>
        <w:ind w:firstLine="0"/>
        <w:jc w:val="both"/>
      </w:pPr>
    </w:p>
    <w:p w14:paraId="56098E03" w14:textId="77777777" w:rsidR="00691462" w:rsidRDefault="00691462" w:rsidP="004D0CF7">
      <w:pPr>
        <w:spacing w:line="276" w:lineRule="auto"/>
        <w:ind w:firstLine="0"/>
        <w:jc w:val="both"/>
      </w:pPr>
    </w:p>
    <w:p w14:paraId="151E4D01" w14:textId="77777777" w:rsidR="00691462" w:rsidRDefault="00691462" w:rsidP="004D0CF7">
      <w:pPr>
        <w:spacing w:line="276" w:lineRule="auto"/>
        <w:ind w:firstLine="0"/>
        <w:jc w:val="both"/>
      </w:pPr>
    </w:p>
    <w:p w14:paraId="114D8590" w14:textId="77777777" w:rsidR="005E5124" w:rsidRDefault="005E5124" w:rsidP="004D0CF7">
      <w:pPr>
        <w:spacing w:line="276" w:lineRule="auto"/>
        <w:ind w:firstLine="0"/>
        <w:jc w:val="both"/>
      </w:pPr>
    </w:p>
    <w:p w14:paraId="0F8B6C95" w14:textId="0F577222" w:rsidR="000D3C6F" w:rsidRPr="004749C0" w:rsidRDefault="005E5124" w:rsidP="000D3C6F">
      <w:pPr>
        <w:spacing w:line="276" w:lineRule="auto"/>
        <w:ind w:firstLine="0"/>
        <w:jc w:val="both"/>
      </w:pPr>
      <w:r>
        <w:t>The way I applied PCA in my project is that, I take train images and test images in to PCA and processed them.</w:t>
      </w:r>
      <w:r w:rsidR="00E54D3A">
        <w:t xml:space="preserve"> I first </w:t>
      </w:r>
      <w:r w:rsidR="00D54898">
        <w:t>subtracted</w:t>
      </w:r>
      <w:r w:rsidR="00E54D3A">
        <w:t xml:space="preserve"> </w:t>
      </w:r>
      <w:r w:rsidR="00D54898">
        <w:t xml:space="preserve">their </w:t>
      </w:r>
      <w:r w:rsidR="00E54D3A">
        <w:t>means from them.</w:t>
      </w:r>
      <w:r w:rsidR="00BA2CC8">
        <w:t xml:space="preserve"> Because subtracting the mean makes variance </w:t>
      </w:r>
      <w:r w:rsidR="00F63CF8">
        <w:t>and covariance calculation easier by simplifying the equations</w:t>
      </w:r>
      <w:r w:rsidR="00915887">
        <w:t xml:space="preserve">. Besides, the </w:t>
      </w:r>
      <w:r w:rsidR="00C45617">
        <w:t>values of both variance and covariance remain</w:t>
      </w:r>
      <w:r w:rsidR="00915887">
        <w:t xml:space="preserve"> unchanged because they are not affected by the mean value.</w:t>
      </w:r>
      <w:r w:rsidR="0070142C">
        <w:t xml:space="preserve"> After that, </w:t>
      </w:r>
      <w:r w:rsidR="006414A4">
        <w:t xml:space="preserve">I calculate the covariance </w:t>
      </w:r>
      <w:r w:rsidR="00666388">
        <w:t>matrix of the train images.</w:t>
      </w:r>
      <w:r w:rsidR="00F351B0">
        <w:t xml:space="preserve"> This is the dot product of train image and transpose of train images.</w:t>
      </w:r>
      <w:r w:rsidR="00206786">
        <w:t xml:space="preserve"> Then using the covariance matrix, I obtain eigenvalues and eigenvectors.</w:t>
      </w:r>
      <w:r w:rsidR="00291BAE">
        <w:t xml:space="preserve"> After the successful calculation of eigenvalues and eigenvectors, I normalize eigenvalues to do my calculations easier.</w:t>
      </w:r>
      <w:r w:rsidR="008C1893">
        <w:t xml:space="preserve"> Next step was sorting eig</w:t>
      </w:r>
      <w:r w:rsidR="0053473E">
        <w:t>en</w:t>
      </w:r>
      <w:r w:rsidR="00E57DE4">
        <w:t xml:space="preserve">values from highest to lowest. </w:t>
      </w:r>
      <w:r w:rsidR="001358AD">
        <w:t xml:space="preserve">Finishing the sort operations transfers the algorithm into one of the most important steps. </w:t>
      </w:r>
      <w:r w:rsidR="00DA2A83">
        <w:t xml:space="preserve">This step was about </w:t>
      </w:r>
      <w:r w:rsidR="00454A73">
        <w:t>iterating through each eigenvalue and eigenvector from highest to</w:t>
      </w:r>
      <w:r w:rsidR="00351192">
        <w:t xml:space="preserve"> lowest and </w:t>
      </w:r>
      <w:r w:rsidR="00454A73">
        <w:t>summing each eigenvalue up.</w:t>
      </w:r>
      <w:r w:rsidR="007E30EC">
        <w:t xml:space="preserve"> </w:t>
      </w:r>
      <w:r w:rsidR="00AC62B6">
        <w:t>I collected each eigenvector u</w:t>
      </w:r>
      <w:r w:rsidR="007E30EC">
        <w:t xml:space="preserve">ntil the sum is greater than or equal to </w:t>
      </w:r>
      <w:r w:rsidR="007E30EC" w:rsidRPr="007E30EC">
        <w:rPr>
          <w:b/>
        </w:rPr>
        <w:t>e=0.8</w:t>
      </w:r>
      <w:r w:rsidR="00EA6A35">
        <w:t>.</w:t>
      </w:r>
      <w:r w:rsidR="00AC62B6">
        <w:t xml:space="preserve"> These eigenvectors </w:t>
      </w:r>
      <w:r w:rsidR="00B8780A">
        <w:t>were</w:t>
      </w:r>
      <w:r w:rsidR="00AC62B6">
        <w:t xml:space="preserve"> the ones that were going to be used.</w:t>
      </w:r>
      <w:r w:rsidR="00A569E5">
        <w:t xml:space="preserve"> The last step was to multiply these eigenvectors with train images and test images and assign the resulting matrix to train images and test images respectively.</w:t>
      </w:r>
    </w:p>
    <w:p w14:paraId="09B098BC" w14:textId="71C08243" w:rsidR="005D35AC" w:rsidRDefault="006A77AE" w:rsidP="005D35AC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Classification Method: The </w:t>
      </w:r>
      <w:r w:rsidR="000722C3">
        <w:rPr>
          <w:b/>
          <w:sz w:val="32"/>
          <w:szCs w:val="32"/>
        </w:rPr>
        <w:t>Euclidean</w:t>
      </w:r>
      <w:r>
        <w:rPr>
          <w:b/>
          <w:sz w:val="32"/>
          <w:szCs w:val="32"/>
        </w:rPr>
        <w:t xml:space="preserve"> Distance</w:t>
      </w:r>
    </w:p>
    <w:p w14:paraId="66DBDF97" w14:textId="5C415FE6" w:rsidR="00C852A0" w:rsidRDefault="008F5FD6" w:rsidP="007E36F0">
      <w:pPr>
        <w:spacing w:line="276" w:lineRule="auto"/>
        <w:ind w:firstLine="0"/>
        <w:jc w:val="both"/>
      </w:pPr>
      <w:r>
        <w:t xml:space="preserve">After the researched I made, </w:t>
      </w:r>
      <w:r w:rsidR="0086079A">
        <w:t>I came up with a method that makes use of the Euclidean distance to find the nearest index.</w:t>
      </w:r>
      <w:r w:rsidR="00745A50">
        <w:t xml:space="preserve"> </w:t>
      </w:r>
      <w:r w:rsidR="009D7B02">
        <w:t xml:space="preserve">I chose </w:t>
      </w:r>
      <w:r w:rsidR="008D6340">
        <w:t xml:space="preserve">this method because it was fast. Instead of checking each possible neighbor, it simple subtracts train data from the given sample. </w:t>
      </w:r>
      <w:r w:rsidR="0014510D">
        <w:t>Then it squares the resulting matrix</w:t>
      </w:r>
      <w:r w:rsidR="00860DD5">
        <w:t xml:space="preserve"> and sums each row.</w:t>
      </w:r>
      <w:r w:rsidR="001F00AC">
        <w:t xml:space="preserve"> At last, </w:t>
      </w:r>
      <w:r w:rsidR="00AD21F7">
        <w:t xml:space="preserve">it uses the resulting matrix obtained after the summation operation, and </w:t>
      </w:r>
      <w:r w:rsidR="00797E20">
        <w:t>finds</w:t>
      </w:r>
      <w:r w:rsidR="00AD21F7">
        <w:t xml:space="preserve"> the</w:t>
      </w:r>
      <w:r w:rsidR="001C252F">
        <w:t xml:space="preserve"> smallest number in that matrix and returns the index of that smallest number </w:t>
      </w:r>
      <w:r w:rsidR="00277D34">
        <w:t>as a nearest neighbor.</w:t>
      </w:r>
      <w:r w:rsidR="00FD0D97">
        <w:t xml:space="preserve"> In conclusion</w:t>
      </w:r>
      <w:r w:rsidR="00C852A0">
        <w:t xml:space="preserve">, when it came to using that nearest neighbor to test my data, it was not that hard. </w:t>
      </w:r>
      <w:r w:rsidR="004705FF">
        <w:t xml:space="preserve">I picked the train label </w:t>
      </w:r>
      <w:r w:rsidR="00076CCE">
        <w:t>at</w:t>
      </w:r>
      <w:r w:rsidR="004705FF">
        <w:t xml:space="preserve"> that index</w:t>
      </w:r>
      <w:r w:rsidR="006F1076">
        <w:t xml:space="preserve"> and compared it with my sample.</w:t>
      </w:r>
    </w:p>
    <w:p w14:paraId="389FE540" w14:textId="77777777" w:rsidR="00706E53" w:rsidRDefault="00706E53" w:rsidP="007E36F0">
      <w:pPr>
        <w:spacing w:line="276" w:lineRule="auto"/>
        <w:ind w:firstLine="0"/>
        <w:jc w:val="both"/>
      </w:pPr>
    </w:p>
    <w:p w14:paraId="69300B44" w14:textId="77777777" w:rsidR="00E95A2E" w:rsidRDefault="00E95A2E" w:rsidP="007E36F0">
      <w:pPr>
        <w:spacing w:line="276" w:lineRule="auto"/>
        <w:ind w:firstLine="0"/>
        <w:jc w:val="both"/>
      </w:pPr>
    </w:p>
    <w:p w14:paraId="7DEA63E9" w14:textId="77777777" w:rsidR="00BD1D20" w:rsidRDefault="00BD1D20" w:rsidP="007E36F0">
      <w:pPr>
        <w:spacing w:line="276" w:lineRule="auto"/>
        <w:ind w:firstLine="0"/>
        <w:jc w:val="both"/>
      </w:pPr>
    </w:p>
    <w:p w14:paraId="0E11670A" w14:textId="7926BA67" w:rsidR="008F5178" w:rsidRDefault="00476BB8" w:rsidP="008F5178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Extracting Digit</w:t>
      </w:r>
      <w:r w:rsidR="00E70F92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from S</w:t>
      </w:r>
      <w:r w:rsidR="006B5DB7">
        <w:rPr>
          <w:b/>
          <w:sz w:val="32"/>
          <w:szCs w:val="32"/>
        </w:rPr>
        <w:t>udoku</w:t>
      </w:r>
    </w:p>
    <w:p w14:paraId="4CAA9591" w14:textId="51C4C464" w:rsidR="008F5178" w:rsidRDefault="0015154E" w:rsidP="008F5178">
      <w:pPr>
        <w:spacing w:line="276" w:lineRule="auto"/>
        <w:ind w:firstLine="0"/>
        <w:jc w:val="both"/>
      </w:pPr>
      <w:r>
        <w:t>Finding the Sudoku and the rectangles within was the subject of the 1</w:t>
      </w:r>
      <w:r w:rsidRPr="0015154E">
        <w:rPr>
          <w:vertAlign w:val="superscript"/>
        </w:rPr>
        <w:t>st</w:t>
      </w:r>
      <w:r>
        <w:t xml:space="preserve"> assignment. In this assignment, </w:t>
      </w:r>
      <w:r w:rsidR="00782FBF">
        <w:t>I made use of the algorithms I wrote in the 1</w:t>
      </w:r>
      <w:r w:rsidR="00782FBF" w:rsidRPr="00782FBF">
        <w:rPr>
          <w:vertAlign w:val="superscript"/>
        </w:rPr>
        <w:t>st</w:t>
      </w:r>
      <w:r w:rsidR="00782FBF">
        <w:t xml:space="preserve"> assignment to extract the digits from Sudoku.</w:t>
      </w:r>
      <w:r w:rsidR="00702D2B">
        <w:t xml:space="preserve"> The only </w:t>
      </w:r>
      <w:r w:rsidR="006A6A49">
        <w:t>hard work</w:t>
      </w:r>
      <w:r w:rsidR="00702D2B">
        <w:t xml:space="preserve"> was sorting the rectangles with </w:t>
      </w:r>
      <w:r w:rsidR="006A6A49">
        <w:t>respect</w:t>
      </w:r>
      <w:r w:rsidR="00702D2B">
        <w:t xml:space="preserve"> to their locations in Sudoku. </w:t>
      </w:r>
      <w:r w:rsidR="006A6A49">
        <w:t>After accomplishing that, I cropped the Sudoku from the image, and then I cropped each rectangle within the Sudoku</w:t>
      </w:r>
      <w:r w:rsidR="00A61914">
        <w:t xml:space="preserve"> from Sudoku and processed them one by</w:t>
      </w:r>
      <w:r w:rsidR="00AB58C2">
        <w:t xml:space="preserve"> one.</w:t>
      </w:r>
      <w:r w:rsidR="002F5847">
        <w:t xml:space="preserve"> In order for me to get rid of the unwanted lines in the cropped image, </w:t>
      </w:r>
      <w:r w:rsidR="009133BD">
        <w:t xml:space="preserve">I cropped it </w:t>
      </w:r>
      <w:r w:rsidR="007B7F4F">
        <w:t>12.5% percent from the frame.</w:t>
      </w:r>
      <w:r w:rsidR="00287A2E">
        <w:t xml:space="preserve"> Then I applied some filters to make the image black-white</w:t>
      </w:r>
      <w:r w:rsidR="00917317">
        <w:t xml:space="preserve"> so that MNIST could recognize it.</w:t>
      </w:r>
      <w:r w:rsidR="00820B8A">
        <w:t xml:space="preserve"> An example can be shown in the Figure 2.</w:t>
      </w:r>
    </w:p>
    <w:p w14:paraId="205F9630" w14:textId="77777777" w:rsidR="008F5178" w:rsidRDefault="008F5178" w:rsidP="007E36F0">
      <w:pPr>
        <w:spacing w:line="276" w:lineRule="auto"/>
        <w:ind w:firstLine="0"/>
        <w:jc w:val="both"/>
      </w:pPr>
    </w:p>
    <w:p w14:paraId="5B08B25F" w14:textId="4FAE67D5" w:rsidR="007E36F0" w:rsidRPr="00FA0801" w:rsidRDefault="003D33D4" w:rsidP="007E36F0">
      <w:pPr>
        <w:spacing w:line="276" w:lineRule="auto"/>
        <w:ind w:firstLine="0"/>
        <w:jc w:val="both"/>
        <w:rPr>
          <w:b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A9C92" wp14:editId="3F10D9DB">
                <wp:simplePos x="0" y="0"/>
                <wp:positionH relativeFrom="column">
                  <wp:posOffset>2171700</wp:posOffset>
                </wp:positionH>
                <wp:positionV relativeFrom="paragraph">
                  <wp:posOffset>790575</wp:posOffset>
                </wp:positionV>
                <wp:extent cx="1562100" cy="448310"/>
                <wp:effectExtent l="0" t="0" r="1270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48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2DADA5" w14:textId="7C2890B6" w:rsidR="001574E8" w:rsidRPr="003D33D4" w:rsidRDefault="001574E8" w:rsidP="003D33D4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7F7F7F" w:themeColor="text1" w:themeTint="80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3D33D4">
                              <w:rPr>
                                <w:color w:val="7F7F7F" w:themeColor="text1" w:themeTint="80"/>
                              </w:rPr>
                              <w:t xml:space="preserve">Figure </w: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instrText xml:space="preserve"> SEQ Figure \* ARABIC </w:instrTex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Pr="003D33D4">
                              <w:rPr>
                                <w:noProof/>
                                <w:color w:val="7F7F7F" w:themeColor="text1" w:themeTint="80"/>
                              </w:rPr>
                              <w:t>2</w:t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  <w:r w:rsidRPr="003D33D4">
                              <w:rPr>
                                <w:color w:val="7F7F7F" w:themeColor="text1" w:themeTint="80"/>
                              </w:rPr>
                              <w:t>: After thresholding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171pt;margin-top:62.25pt;width:123pt;height:35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" stroked="f">
                <v:textbox style="mso-fit-shape-to-text:t" inset="0,0,0,0">
                  <w:txbxContent>
                    <w:p w14:paraId="1C2DADA5" w14:textId="7C2890B6" w:rsidR="001F0F34" w:rsidRPr="003D33D4" w:rsidRDefault="001F0F34" w:rsidP="003D33D4">
                      <w:pPr>
                        <w:pStyle w:val="Caption"/>
                        <w:jc w:val="center"/>
                        <w:rPr>
                          <w:b/>
                          <w:noProof/>
                          <w:color w:val="7F7F7F" w:themeColor="text1" w:themeTint="80"/>
                          <w:sz w:val="28"/>
                          <w:szCs w:val="28"/>
                          <w:lang w:eastAsia="en-US"/>
                        </w:rPr>
                      </w:pPr>
                      <w:r w:rsidRPr="003D33D4">
                        <w:rPr>
                          <w:color w:val="7F7F7F" w:themeColor="text1" w:themeTint="80"/>
                        </w:rPr>
                        <w:t xml:space="preserve">Figure </w: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begin"/>
                      </w:r>
                      <w:r w:rsidRPr="003D33D4">
                        <w:rPr>
                          <w:color w:val="7F7F7F" w:themeColor="text1" w:themeTint="80"/>
                        </w:rPr>
                        <w:instrText xml:space="preserve"> SEQ Figure \* ARABIC </w:instrTex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Pr="003D33D4">
                        <w:rPr>
                          <w:noProof/>
                          <w:color w:val="7F7F7F" w:themeColor="text1" w:themeTint="80"/>
                        </w:rPr>
                        <w:t>2</w:t>
                      </w:r>
                      <w:r w:rsidRPr="003D33D4">
                        <w:rPr>
                          <w:color w:val="7F7F7F" w:themeColor="text1" w:themeTint="80"/>
                        </w:rPr>
                        <w:fldChar w:fldCharType="end"/>
                      </w:r>
                      <w:r w:rsidRPr="003D33D4">
                        <w:rPr>
                          <w:color w:val="7F7F7F" w:themeColor="text1" w:themeTint="80"/>
                        </w:rPr>
                        <w:t>: After thresholding the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99200" behindDoc="0" locked="0" layoutInCell="1" allowOverlap="1" wp14:anchorId="49F761AA" wp14:editId="3A007838">
            <wp:simplePos x="0" y="0"/>
            <wp:positionH relativeFrom="column">
              <wp:posOffset>2171700</wp:posOffset>
            </wp:positionH>
            <wp:positionV relativeFrom="paragraph">
              <wp:posOffset>9525</wp:posOffset>
            </wp:positionV>
            <wp:extent cx="1562100" cy="723900"/>
            <wp:effectExtent l="0" t="0" r="12700" b="12700"/>
            <wp:wrapSquare wrapText="bothSides"/>
            <wp:docPr id="5" name="Picture 5" descr="Macintosh HD:Users:batuhan:Desktop:Screen Shot 2017-12-10 at 22.5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atuhan:Desktop:Screen Shot 2017-12-10 at 22.57.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AE392" w14:textId="77777777" w:rsidR="00AD437F" w:rsidRDefault="00AD437F" w:rsidP="00B16B0E">
      <w:pPr>
        <w:spacing w:line="276" w:lineRule="auto"/>
        <w:ind w:firstLine="0"/>
        <w:jc w:val="both"/>
      </w:pPr>
    </w:p>
    <w:p w14:paraId="6069A823" w14:textId="77777777" w:rsidR="003D33D4" w:rsidRDefault="003D33D4" w:rsidP="00B16B0E">
      <w:pPr>
        <w:spacing w:line="276" w:lineRule="auto"/>
        <w:ind w:firstLine="0"/>
        <w:jc w:val="both"/>
      </w:pPr>
    </w:p>
    <w:p w14:paraId="50642426" w14:textId="77777777" w:rsidR="003D33D4" w:rsidRDefault="003D33D4" w:rsidP="00B16B0E">
      <w:pPr>
        <w:spacing w:line="276" w:lineRule="auto"/>
        <w:ind w:firstLine="0"/>
        <w:jc w:val="both"/>
      </w:pPr>
    </w:p>
    <w:p w14:paraId="2CCBB30D" w14:textId="77777777" w:rsidR="003D33D4" w:rsidRDefault="003D33D4" w:rsidP="00B16B0E">
      <w:pPr>
        <w:spacing w:line="276" w:lineRule="auto"/>
        <w:ind w:firstLine="0"/>
        <w:jc w:val="both"/>
      </w:pPr>
    </w:p>
    <w:p w14:paraId="1DA0CD1F" w14:textId="77777777" w:rsidR="003D33D4" w:rsidRDefault="003D33D4" w:rsidP="00B16B0E">
      <w:pPr>
        <w:spacing w:line="276" w:lineRule="auto"/>
        <w:ind w:firstLine="0"/>
        <w:jc w:val="both"/>
      </w:pPr>
    </w:p>
    <w:p w14:paraId="4875F1F0" w14:textId="77777777" w:rsidR="00191B51" w:rsidRDefault="00191B51" w:rsidP="00B16B0E">
      <w:pPr>
        <w:spacing w:line="276" w:lineRule="auto"/>
        <w:ind w:firstLine="0"/>
        <w:jc w:val="both"/>
      </w:pPr>
    </w:p>
    <w:p w14:paraId="3CE9D81B" w14:textId="6F85381F" w:rsidR="003D33D4" w:rsidRDefault="00191B51" w:rsidP="00B16B0E">
      <w:pPr>
        <w:spacing w:line="276" w:lineRule="auto"/>
        <w:ind w:firstLine="0"/>
        <w:jc w:val="both"/>
      </w:pPr>
      <w:r>
        <w:t>After obtaining a black-white image with a digit inside</w:t>
      </w:r>
      <w:r w:rsidR="00147AA1">
        <w:t xml:space="preserve">, </w:t>
      </w:r>
      <w:r w:rsidR="00BC27CA">
        <w:t>I resized it to 28x28 and divided each element of the matrix with 255 to be recognized by MNIST data.</w:t>
      </w:r>
      <w:r w:rsidR="00DD50BB">
        <w:t xml:space="preserve"> </w:t>
      </w:r>
      <w:r w:rsidR="00DD49D9">
        <w:t>On the other hand</w:t>
      </w:r>
      <w:r w:rsidR="00DD50BB">
        <w:t xml:space="preserve">, </w:t>
      </w:r>
      <w:r w:rsidR="00827AE4">
        <w:t>I simply found the empty cells by counting the non-zero element in the cropped image.</w:t>
      </w:r>
      <w:r w:rsidR="00E52693">
        <w:t xml:space="preserve"> If the count is less than or equal to 50, I classified it as an empty cell and made its value 0.</w:t>
      </w:r>
      <w:r w:rsidR="00097C7C">
        <w:t xml:space="preserve"> To sump up, this is a </w:t>
      </w:r>
      <w:r w:rsidR="005C31B6">
        <w:t xml:space="preserve">semi-abstract definition of how I extracted digits from Sudoku. There were some complex algorithms in the code to fill the place of the </w:t>
      </w:r>
      <w:r w:rsidR="00616074">
        <w:t>rectangles</w:t>
      </w:r>
      <w:r w:rsidR="005C31B6">
        <w:t xml:space="preserve"> that </w:t>
      </w:r>
      <w:r w:rsidR="006C3416">
        <w:t>could not</w:t>
      </w:r>
      <w:r w:rsidR="005C31B6">
        <w:t xml:space="preserve"> be found in the image.</w:t>
      </w:r>
    </w:p>
    <w:p w14:paraId="3420A1D6" w14:textId="77777777" w:rsidR="00191B51" w:rsidRDefault="00191B51" w:rsidP="00B16B0E">
      <w:pPr>
        <w:spacing w:line="276" w:lineRule="auto"/>
        <w:ind w:firstLine="0"/>
        <w:jc w:val="both"/>
      </w:pPr>
    </w:p>
    <w:p w14:paraId="72146656" w14:textId="77777777" w:rsidR="003D33D4" w:rsidRDefault="003D33D4" w:rsidP="00B16B0E">
      <w:pPr>
        <w:spacing w:line="276" w:lineRule="auto"/>
        <w:ind w:firstLine="0"/>
        <w:jc w:val="both"/>
      </w:pPr>
    </w:p>
    <w:p w14:paraId="692A9F3D" w14:textId="77777777" w:rsidR="00706E53" w:rsidRPr="00B16B0E" w:rsidRDefault="00706E53" w:rsidP="00B16B0E">
      <w:pPr>
        <w:spacing w:line="276" w:lineRule="auto"/>
        <w:ind w:firstLine="0"/>
        <w:jc w:val="both"/>
      </w:pPr>
    </w:p>
    <w:p w14:paraId="7792B59F" w14:textId="33DB414D" w:rsidR="001907D4" w:rsidRPr="008A57D3" w:rsidRDefault="008C4E02" w:rsidP="001907D4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MNIST Dataset Test and Results</w:t>
      </w:r>
    </w:p>
    <w:p w14:paraId="4B168CCA" w14:textId="519E4421" w:rsidR="002B23B7" w:rsidRDefault="006327C3" w:rsidP="00A936FF">
      <w:pPr>
        <w:spacing w:line="276" w:lineRule="auto"/>
        <w:ind w:firstLine="0"/>
        <w:jc w:val="both"/>
      </w:pPr>
      <w:r>
        <w:t xml:space="preserve">At first, I must say that the results of </w:t>
      </w:r>
      <w:r w:rsidR="00D731B4">
        <w:t>MNIST surprised me. It was 97.33</w:t>
      </w:r>
      <w:r w:rsidR="001A75F6">
        <w:t>%, which</w:t>
      </w:r>
      <w:r w:rsidR="00D731B4">
        <w:t xml:space="preserve"> was very good in this context.</w:t>
      </w:r>
      <w:r w:rsidR="003C2030">
        <w:t xml:space="preserve"> </w:t>
      </w:r>
      <w:r w:rsidR="001A75F6">
        <w:t xml:space="preserve">I have tested it using the 10,000 test images from MNIST dataset. </w:t>
      </w:r>
      <w:r w:rsidR="004D26AD">
        <w:t>The confusion matrix, false posit</w:t>
      </w:r>
      <w:r w:rsidR="00F34E7C">
        <w:t>ive/negatives can be seen below:</w:t>
      </w:r>
    </w:p>
    <w:p w14:paraId="2326E872" w14:textId="77777777" w:rsidR="00CB19A8" w:rsidRDefault="00CB19A8" w:rsidP="00CB19A8">
      <w:pPr>
        <w:spacing w:line="276" w:lineRule="auto"/>
        <w:ind w:firstLine="0"/>
        <w:jc w:val="both"/>
      </w:pPr>
    </w:p>
    <w:p w14:paraId="47C6FCA6" w14:textId="77777777" w:rsidR="00112D83" w:rsidRDefault="00112D83" w:rsidP="00CB19A8">
      <w:pPr>
        <w:spacing w:line="276" w:lineRule="auto"/>
        <w:ind w:firstLine="0"/>
        <w:jc w:val="both"/>
      </w:pPr>
    </w:p>
    <w:p w14:paraId="174AD0A1" w14:textId="68B36200" w:rsidR="00A44646" w:rsidRDefault="00A44646" w:rsidP="00A44646">
      <w:pPr>
        <w:spacing w:line="276" w:lineRule="auto"/>
        <w:ind w:firstLine="0"/>
        <w:jc w:val="both"/>
      </w:pPr>
      <w:r>
        <w:t>Confusion matrix where rows are actual values and columns are predicted values.</w:t>
      </w:r>
    </w:p>
    <w:p w14:paraId="4F7022D5" w14:textId="77777777" w:rsidR="00122034" w:rsidRPr="00122034" w:rsidRDefault="00122034" w:rsidP="00A44646">
      <w:pPr>
        <w:spacing w:line="276" w:lineRule="auto"/>
        <w:ind w:firstLine="0"/>
        <w:jc w:val="both"/>
        <w:rPr>
          <w:i/>
        </w:rPr>
      </w:pPr>
      <w:r w:rsidRPr="00122034">
        <w:rPr>
          <w:i/>
        </w:rPr>
        <w:t>Actual/</w:t>
      </w:r>
    </w:p>
    <w:p w14:paraId="2C32737A" w14:textId="1BF52D28" w:rsidR="00A44646" w:rsidRDefault="001F0F34" w:rsidP="00A44646">
      <w:pPr>
        <w:spacing w:line="276" w:lineRule="auto"/>
        <w:ind w:firstLine="0"/>
        <w:jc w:val="both"/>
      </w:pPr>
      <w:r w:rsidRPr="00122034">
        <w:rPr>
          <w:i/>
        </w:rPr>
        <w:t>Predicted</w:t>
      </w:r>
      <w:r>
        <w:t xml:space="preserve"> </w:t>
      </w:r>
      <w:r w:rsidR="00122034">
        <w:tab/>
      </w:r>
      <w:r w:rsidR="00A44646">
        <w:t>0</w:t>
      </w:r>
      <w:r w:rsidR="00A44646">
        <w:tab/>
        <w:t>1</w:t>
      </w:r>
      <w:r w:rsidR="00A44646">
        <w:tab/>
        <w:t>2</w:t>
      </w:r>
      <w:r w:rsidR="00A44646">
        <w:tab/>
        <w:t>3</w:t>
      </w:r>
      <w:r w:rsidR="00A44646">
        <w:tab/>
        <w:t>4</w:t>
      </w:r>
      <w:r w:rsidR="00A44646">
        <w:tab/>
        <w:t>5</w:t>
      </w:r>
      <w:r w:rsidR="00A44646">
        <w:tab/>
        <w:t>6</w:t>
      </w:r>
      <w:r w:rsidR="00A44646">
        <w:tab/>
        <w:t>7</w:t>
      </w:r>
      <w:r w:rsidR="00A44646">
        <w:tab/>
        <w:t>8</w:t>
      </w:r>
      <w:r w:rsidR="00A44646">
        <w:tab/>
        <w:t>9</w:t>
      </w:r>
      <w:r w:rsidR="00A44646">
        <w:tab/>
      </w:r>
    </w:p>
    <w:p w14:paraId="197F54F7" w14:textId="3B016055" w:rsidR="00122034" w:rsidRDefault="00122034" w:rsidP="00A44646">
      <w:pPr>
        <w:spacing w:line="276" w:lineRule="auto"/>
        <w:ind w:firstLine="0"/>
        <w:jc w:val="both"/>
      </w:pPr>
      <w:r>
        <w:t>--------------------------------------------------------------------------------------------------</w:t>
      </w:r>
      <w:r w:rsidR="00720D5D">
        <w:t>------------</w:t>
      </w:r>
    </w:p>
    <w:p w14:paraId="506B042D" w14:textId="2BD40D2C" w:rsidR="00A44646" w:rsidRDefault="00A44646" w:rsidP="00A44646">
      <w:pPr>
        <w:spacing w:line="276" w:lineRule="auto"/>
        <w:ind w:firstLine="0"/>
        <w:jc w:val="both"/>
      </w:pPr>
      <w:r>
        <w:t xml:space="preserve">0 </w:t>
      </w:r>
      <w:r w:rsidR="00122034">
        <w:tab/>
      </w:r>
      <w:r>
        <w:t xml:space="preserve">| </w:t>
      </w:r>
      <w:r>
        <w:tab/>
      </w:r>
      <w:r w:rsidRPr="001B0613">
        <w:rPr>
          <w:b/>
        </w:rPr>
        <w:t>205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2</w:t>
      </w:r>
      <w:r>
        <w:tab/>
        <w:t>1</w:t>
      </w:r>
      <w:r>
        <w:tab/>
        <w:t>2</w:t>
      </w:r>
      <w:r>
        <w:tab/>
        <w:t>0</w:t>
      </w:r>
      <w:r>
        <w:tab/>
        <w:t>0</w:t>
      </w:r>
      <w:r>
        <w:tab/>
      </w:r>
    </w:p>
    <w:p w14:paraId="348C0166" w14:textId="010A2941" w:rsidR="00A44646" w:rsidRDefault="00A44646" w:rsidP="00A44646">
      <w:pPr>
        <w:spacing w:line="276" w:lineRule="auto"/>
        <w:ind w:firstLine="0"/>
        <w:jc w:val="both"/>
      </w:pPr>
      <w:r>
        <w:t xml:space="preserve">1 </w:t>
      </w:r>
      <w:r w:rsidR="00122034">
        <w:tab/>
      </w:r>
      <w:r>
        <w:t xml:space="preserve">| </w:t>
      </w:r>
      <w:r>
        <w:tab/>
        <w:t>0</w:t>
      </w:r>
      <w:r>
        <w:tab/>
      </w:r>
      <w:r w:rsidRPr="001B0613">
        <w:rPr>
          <w:b/>
        </w:rPr>
        <w:t>105</w:t>
      </w:r>
      <w:r>
        <w:tab/>
        <w:t>3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</w:r>
    </w:p>
    <w:p w14:paraId="7A1E71BB" w14:textId="7DDD5509" w:rsidR="00A44646" w:rsidRDefault="00A44646" w:rsidP="00A44646">
      <w:pPr>
        <w:spacing w:line="276" w:lineRule="auto"/>
        <w:ind w:firstLine="0"/>
        <w:jc w:val="both"/>
      </w:pPr>
      <w:r>
        <w:t xml:space="preserve">2 </w:t>
      </w:r>
      <w:r w:rsidR="00122034">
        <w:tab/>
      </w:r>
      <w:r>
        <w:t xml:space="preserve">| </w:t>
      </w:r>
      <w:r>
        <w:tab/>
        <w:t>4</w:t>
      </w:r>
      <w:r>
        <w:tab/>
        <w:t>1</w:t>
      </w:r>
      <w:r>
        <w:tab/>
      </w:r>
      <w:r w:rsidRPr="001B0613">
        <w:rPr>
          <w:b/>
        </w:rPr>
        <w:t>240</w:t>
      </w:r>
      <w:r>
        <w:tab/>
        <w:t>2</w:t>
      </w:r>
      <w:r>
        <w:tab/>
        <w:t>1</w:t>
      </w:r>
      <w:r>
        <w:tab/>
        <w:t>0</w:t>
      </w:r>
      <w:r>
        <w:tab/>
        <w:t>3</w:t>
      </w:r>
      <w:r>
        <w:tab/>
        <w:t>12</w:t>
      </w:r>
      <w:r>
        <w:tab/>
        <w:t>1</w:t>
      </w:r>
      <w:r>
        <w:tab/>
        <w:t>0</w:t>
      </w:r>
      <w:r>
        <w:tab/>
      </w:r>
    </w:p>
    <w:p w14:paraId="7CFDFE4D" w14:textId="2F1443D7" w:rsidR="00A44646" w:rsidRDefault="00A44646" w:rsidP="00A44646">
      <w:pPr>
        <w:spacing w:line="276" w:lineRule="auto"/>
        <w:ind w:firstLine="0"/>
        <w:jc w:val="both"/>
      </w:pPr>
      <w:r>
        <w:t>3</w:t>
      </w:r>
      <w:r w:rsidR="00122034">
        <w:tab/>
      </w:r>
      <w:r>
        <w:t xml:space="preserve">| </w:t>
      </w:r>
      <w:r>
        <w:tab/>
        <w:t>1</w:t>
      </w:r>
      <w:r>
        <w:tab/>
        <w:t>0</w:t>
      </w:r>
      <w:r>
        <w:tab/>
        <w:t>2</w:t>
      </w:r>
      <w:r>
        <w:tab/>
      </w:r>
      <w:r w:rsidRPr="001B0613">
        <w:rPr>
          <w:b/>
        </w:rPr>
        <w:t>200</w:t>
      </w:r>
      <w:r>
        <w:tab/>
        <w:t>1</w:t>
      </w:r>
      <w:r>
        <w:tab/>
        <w:t>17</w:t>
      </w:r>
      <w:r>
        <w:tab/>
        <w:t>0</w:t>
      </w:r>
      <w:r>
        <w:tab/>
        <w:t>7</w:t>
      </w:r>
      <w:r>
        <w:tab/>
        <w:t>12</w:t>
      </w:r>
      <w:r>
        <w:tab/>
        <w:t>2</w:t>
      </w:r>
      <w:r>
        <w:tab/>
      </w:r>
    </w:p>
    <w:p w14:paraId="3711DB6A" w14:textId="377B6101" w:rsidR="00A44646" w:rsidRDefault="00A44646" w:rsidP="00A44646">
      <w:pPr>
        <w:spacing w:line="276" w:lineRule="auto"/>
        <w:ind w:firstLine="0"/>
        <w:jc w:val="both"/>
      </w:pPr>
      <w:r>
        <w:t xml:space="preserve">4 </w:t>
      </w:r>
      <w:r w:rsidR="00122034">
        <w:tab/>
      </w:r>
      <w:r>
        <w:t xml:space="preserve">| 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</w:r>
      <w:r w:rsidRPr="001B0613">
        <w:rPr>
          <w:b/>
        </w:rPr>
        <w:t>184</w:t>
      </w:r>
      <w:r>
        <w:tab/>
        <w:t>1</w:t>
      </w:r>
      <w:r>
        <w:tab/>
        <w:t>2</w:t>
      </w:r>
      <w:r>
        <w:tab/>
        <w:t>3</w:t>
      </w:r>
      <w:r>
        <w:tab/>
        <w:t>0</w:t>
      </w:r>
      <w:r>
        <w:tab/>
        <w:t>23</w:t>
      </w:r>
      <w:r>
        <w:tab/>
      </w:r>
    </w:p>
    <w:p w14:paraId="431B4CB2" w14:textId="13452B4C" w:rsidR="00A44646" w:rsidRDefault="00A44646" w:rsidP="00A44646">
      <w:pPr>
        <w:spacing w:line="276" w:lineRule="auto"/>
        <w:ind w:firstLine="0"/>
        <w:jc w:val="both"/>
      </w:pPr>
      <w:r>
        <w:t xml:space="preserve">5 </w:t>
      </w:r>
      <w:r w:rsidR="00122034">
        <w:tab/>
      </w:r>
      <w:r>
        <w:t xml:space="preserve">| </w:t>
      </w:r>
      <w:r>
        <w:tab/>
        <w:t>1</w:t>
      </w:r>
      <w:r>
        <w:tab/>
        <w:t>1</w:t>
      </w:r>
      <w:r>
        <w:tab/>
        <w:t>0</w:t>
      </w:r>
      <w:r>
        <w:tab/>
        <w:t>11</w:t>
      </w:r>
      <w:r>
        <w:tab/>
        <w:t>1</w:t>
      </w:r>
      <w:r>
        <w:tab/>
      </w:r>
      <w:r w:rsidRPr="001B0613">
        <w:rPr>
          <w:b/>
        </w:rPr>
        <w:t>92</w:t>
      </w:r>
      <w:r>
        <w:tab/>
        <w:t>7</w:t>
      </w:r>
      <w:r>
        <w:tab/>
        <w:t>1</w:t>
      </w:r>
      <w:r>
        <w:tab/>
        <w:t>6</w:t>
      </w:r>
      <w:r>
        <w:tab/>
        <w:t>4</w:t>
      </w:r>
      <w:r>
        <w:tab/>
      </w:r>
    </w:p>
    <w:p w14:paraId="095A24AE" w14:textId="38743804" w:rsidR="00A44646" w:rsidRDefault="00A44646" w:rsidP="00A44646">
      <w:pPr>
        <w:spacing w:line="276" w:lineRule="auto"/>
        <w:ind w:firstLine="0"/>
        <w:jc w:val="both"/>
      </w:pPr>
      <w:r>
        <w:t xml:space="preserve">6 </w:t>
      </w:r>
      <w:r w:rsidR="00122034">
        <w:tab/>
      </w:r>
      <w:r>
        <w:t xml:space="preserve">| </w:t>
      </w:r>
      <w:r>
        <w:tab/>
        <w:t>4</w:t>
      </w:r>
      <w:r>
        <w:tab/>
        <w:t>4</w:t>
      </w:r>
      <w:r>
        <w:tab/>
        <w:t>1</w:t>
      </w:r>
      <w:r>
        <w:tab/>
        <w:t>0</w:t>
      </w:r>
      <w:r>
        <w:tab/>
        <w:t>3</w:t>
      </w:r>
      <w:r>
        <w:tab/>
        <w:t>2</w:t>
      </w:r>
      <w:r>
        <w:tab/>
      </w:r>
      <w:r w:rsidRPr="001B0613">
        <w:rPr>
          <w:b/>
        </w:rPr>
        <w:t>175</w:t>
      </w:r>
      <w:r>
        <w:tab/>
        <w:t>0</w:t>
      </w:r>
      <w:r>
        <w:tab/>
        <w:t>1</w:t>
      </w:r>
      <w:r>
        <w:tab/>
        <w:t>0</w:t>
      </w:r>
      <w:r>
        <w:tab/>
      </w:r>
    </w:p>
    <w:p w14:paraId="623DDCC8" w14:textId="6CB3CEE0" w:rsidR="00A44646" w:rsidRDefault="00A44646" w:rsidP="00A44646">
      <w:pPr>
        <w:spacing w:line="276" w:lineRule="auto"/>
        <w:ind w:firstLine="0"/>
        <w:jc w:val="both"/>
      </w:pPr>
      <w:r>
        <w:t>7</w:t>
      </w:r>
      <w:r w:rsidR="00122034">
        <w:tab/>
      </w:r>
      <w:r>
        <w:t xml:space="preserve">| </w:t>
      </w:r>
      <w:r>
        <w:tab/>
        <w:t>0</w:t>
      </w:r>
      <w:r>
        <w:tab/>
        <w:t>11</w:t>
      </w:r>
      <w:r>
        <w:tab/>
        <w:t>5</w:t>
      </w:r>
      <w:r>
        <w:tab/>
        <w:t>3</w:t>
      </w:r>
      <w:r>
        <w:tab/>
        <w:t>3</w:t>
      </w:r>
      <w:r>
        <w:tab/>
        <w:t>0</w:t>
      </w:r>
      <w:r>
        <w:tab/>
        <w:t>0</w:t>
      </w:r>
      <w:r>
        <w:tab/>
      </w:r>
      <w:r w:rsidRPr="001B0613">
        <w:rPr>
          <w:b/>
        </w:rPr>
        <w:t>227</w:t>
      </w:r>
      <w:r>
        <w:tab/>
        <w:t>0</w:t>
      </w:r>
      <w:r>
        <w:tab/>
        <w:t>11</w:t>
      </w:r>
      <w:r>
        <w:tab/>
      </w:r>
    </w:p>
    <w:p w14:paraId="7A4BDFFC" w14:textId="0B0F8025" w:rsidR="00A44646" w:rsidRDefault="00A44646" w:rsidP="00A44646">
      <w:pPr>
        <w:spacing w:line="276" w:lineRule="auto"/>
        <w:ind w:firstLine="0"/>
        <w:jc w:val="both"/>
      </w:pPr>
      <w:r>
        <w:t>8</w:t>
      </w:r>
      <w:r w:rsidR="00122034">
        <w:tab/>
      </w:r>
      <w:r>
        <w:t xml:space="preserve">| </w:t>
      </w:r>
      <w:r>
        <w:tab/>
        <w:t>2</w:t>
      </w:r>
      <w:r>
        <w:tab/>
        <w:t>0</w:t>
      </w:r>
      <w:r>
        <w:tab/>
        <w:t>3</w:t>
      </w:r>
      <w:r>
        <w:tab/>
        <w:t>9</w:t>
      </w:r>
      <w:r>
        <w:tab/>
        <w:t>2</w:t>
      </w:r>
      <w:r>
        <w:tab/>
        <w:t>8</w:t>
      </w:r>
      <w:r>
        <w:tab/>
        <w:t>6</w:t>
      </w:r>
      <w:r>
        <w:tab/>
        <w:t>4</w:t>
      </w:r>
      <w:r>
        <w:tab/>
      </w:r>
      <w:r w:rsidRPr="001B0613">
        <w:rPr>
          <w:b/>
        </w:rPr>
        <w:t>169</w:t>
      </w:r>
      <w:r>
        <w:tab/>
        <w:t>3</w:t>
      </w:r>
      <w:r>
        <w:tab/>
      </w:r>
    </w:p>
    <w:p w14:paraId="4BDCC600" w14:textId="5787AD48" w:rsidR="00A44646" w:rsidRDefault="00A44646" w:rsidP="00A44646">
      <w:pPr>
        <w:spacing w:line="276" w:lineRule="auto"/>
        <w:ind w:firstLine="0"/>
        <w:jc w:val="both"/>
      </w:pPr>
      <w:r>
        <w:t>9</w:t>
      </w:r>
      <w:r w:rsidR="00122034">
        <w:tab/>
      </w:r>
      <w:r>
        <w:t xml:space="preserve">| </w:t>
      </w:r>
      <w:r>
        <w:tab/>
        <w:t>2</w:t>
      </w:r>
      <w:r>
        <w:tab/>
        <w:t>3</w:t>
      </w:r>
      <w:r>
        <w:tab/>
        <w:t>1</w:t>
      </w:r>
      <w:r>
        <w:tab/>
        <w:t>6</w:t>
      </w:r>
      <w:r>
        <w:tab/>
        <w:t>15</w:t>
      </w:r>
      <w:r>
        <w:tab/>
        <w:t>3</w:t>
      </w:r>
      <w:r>
        <w:tab/>
        <w:t>1</w:t>
      </w:r>
      <w:r>
        <w:tab/>
        <w:t>7</w:t>
      </w:r>
      <w:r>
        <w:tab/>
        <w:t>3</w:t>
      </w:r>
      <w:r>
        <w:tab/>
      </w:r>
      <w:r w:rsidRPr="001B0613">
        <w:rPr>
          <w:b/>
        </w:rPr>
        <w:t>200</w:t>
      </w:r>
      <w:r>
        <w:tab/>
      </w:r>
    </w:p>
    <w:p w14:paraId="6FA4C6CA" w14:textId="77777777" w:rsidR="00A44646" w:rsidRDefault="00A44646" w:rsidP="00A44646">
      <w:pPr>
        <w:spacing w:line="276" w:lineRule="auto"/>
        <w:ind w:firstLine="0"/>
        <w:jc w:val="both"/>
      </w:pPr>
    </w:p>
    <w:p w14:paraId="5DB7B9FB" w14:textId="1F6B1697" w:rsidR="00CB19A8" w:rsidRDefault="00A44646" w:rsidP="00A44646">
      <w:pPr>
        <w:spacing w:line="276" w:lineRule="auto"/>
        <w:ind w:firstLine="0"/>
        <w:jc w:val="both"/>
      </w:pPr>
      <w:r>
        <w:t>MNIST dataset performance: 97.33%</w:t>
      </w:r>
    </w:p>
    <w:p w14:paraId="699A7687" w14:textId="77777777" w:rsidR="00903C6D" w:rsidRDefault="00903C6D" w:rsidP="00CB19A8">
      <w:pPr>
        <w:spacing w:line="276" w:lineRule="auto"/>
        <w:ind w:firstLine="0"/>
        <w:jc w:val="both"/>
      </w:pPr>
    </w:p>
    <w:p w14:paraId="6F395C19" w14:textId="77777777" w:rsidR="00387D34" w:rsidRDefault="00387D34" w:rsidP="00CB19A8">
      <w:pPr>
        <w:spacing w:line="276" w:lineRule="auto"/>
        <w:ind w:firstLine="0"/>
        <w:jc w:val="both"/>
      </w:pPr>
    </w:p>
    <w:p w14:paraId="51074EEF" w14:textId="77777777" w:rsidR="00845ABA" w:rsidRDefault="00845ABA" w:rsidP="00CB19A8">
      <w:pPr>
        <w:spacing w:line="276" w:lineRule="auto"/>
        <w:ind w:firstLine="0"/>
        <w:jc w:val="both"/>
      </w:pPr>
    </w:p>
    <w:p w14:paraId="206C0DEE" w14:textId="77777777" w:rsidR="00845ABA" w:rsidRDefault="00845ABA" w:rsidP="00CB19A8">
      <w:pPr>
        <w:spacing w:line="276" w:lineRule="auto"/>
        <w:ind w:firstLine="0"/>
        <w:jc w:val="both"/>
      </w:pPr>
    </w:p>
    <w:p w14:paraId="6C5F1489" w14:textId="77777777" w:rsidR="00845ABA" w:rsidRDefault="00845ABA" w:rsidP="00CB19A8">
      <w:pPr>
        <w:spacing w:line="276" w:lineRule="auto"/>
        <w:ind w:firstLine="0"/>
        <w:jc w:val="both"/>
      </w:pPr>
    </w:p>
    <w:p w14:paraId="16A3CB00" w14:textId="77777777" w:rsidR="00845ABA" w:rsidRDefault="00845ABA" w:rsidP="00CB19A8">
      <w:pPr>
        <w:spacing w:line="276" w:lineRule="auto"/>
        <w:ind w:firstLine="0"/>
        <w:jc w:val="both"/>
      </w:pPr>
    </w:p>
    <w:p w14:paraId="24AF82F6" w14:textId="77777777" w:rsidR="00845ABA" w:rsidRDefault="00845ABA" w:rsidP="00CB19A8">
      <w:pPr>
        <w:spacing w:line="276" w:lineRule="auto"/>
        <w:ind w:firstLine="0"/>
        <w:jc w:val="both"/>
      </w:pPr>
    </w:p>
    <w:p w14:paraId="7C3FE78A" w14:textId="77777777" w:rsidR="00845ABA" w:rsidRDefault="00845ABA" w:rsidP="00CB19A8">
      <w:pPr>
        <w:spacing w:line="276" w:lineRule="auto"/>
        <w:ind w:firstLine="0"/>
        <w:jc w:val="both"/>
      </w:pPr>
    </w:p>
    <w:p w14:paraId="3AA2809C" w14:textId="77777777" w:rsidR="00845ABA" w:rsidRDefault="00845ABA" w:rsidP="00CB19A8">
      <w:pPr>
        <w:spacing w:line="276" w:lineRule="auto"/>
        <w:ind w:firstLine="0"/>
        <w:jc w:val="both"/>
      </w:pPr>
    </w:p>
    <w:p w14:paraId="072CB4AC" w14:textId="77777777" w:rsidR="00845ABA" w:rsidRDefault="00845ABA" w:rsidP="00CB19A8">
      <w:pPr>
        <w:spacing w:line="276" w:lineRule="auto"/>
        <w:ind w:firstLine="0"/>
        <w:jc w:val="both"/>
      </w:pPr>
    </w:p>
    <w:p w14:paraId="591BCF59" w14:textId="77777777" w:rsidR="00845ABA" w:rsidRDefault="00845ABA" w:rsidP="00CB19A8">
      <w:pPr>
        <w:spacing w:line="276" w:lineRule="auto"/>
        <w:ind w:firstLine="0"/>
        <w:jc w:val="both"/>
      </w:pPr>
    </w:p>
    <w:p w14:paraId="1AEE7143" w14:textId="77777777" w:rsidR="00845ABA" w:rsidRDefault="00845ABA" w:rsidP="00CB19A8">
      <w:pPr>
        <w:spacing w:line="276" w:lineRule="auto"/>
        <w:ind w:firstLine="0"/>
        <w:jc w:val="both"/>
      </w:pPr>
    </w:p>
    <w:p w14:paraId="487BC858" w14:textId="77777777" w:rsidR="00845ABA" w:rsidRDefault="00845ABA" w:rsidP="00CB19A8">
      <w:pPr>
        <w:spacing w:line="276" w:lineRule="auto"/>
        <w:ind w:firstLine="0"/>
        <w:jc w:val="both"/>
      </w:pPr>
    </w:p>
    <w:p w14:paraId="4FC1A9DD" w14:textId="77777777" w:rsidR="00845ABA" w:rsidRDefault="00845ABA" w:rsidP="00CB19A8">
      <w:pPr>
        <w:spacing w:line="276" w:lineRule="auto"/>
        <w:ind w:firstLine="0"/>
        <w:jc w:val="both"/>
      </w:pPr>
    </w:p>
    <w:p w14:paraId="6B1062CA" w14:textId="77777777" w:rsidR="00775AB4" w:rsidRDefault="00775AB4" w:rsidP="00CB19A8">
      <w:pPr>
        <w:spacing w:line="276" w:lineRule="auto"/>
        <w:ind w:firstLine="0"/>
        <w:jc w:val="both"/>
      </w:pPr>
    </w:p>
    <w:p w14:paraId="6668C081" w14:textId="77777777" w:rsidR="006076E4" w:rsidRDefault="006076E4" w:rsidP="00CB19A8">
      <w:pPr>
        <w:spacing w:line="276" w:lineRule="auto"/>
        <w:ind w:firstLine="0"/>
        <w:jc w:val="both"/>
      </w:pPr>
    </w:p>
    <w:p w14:paraId="67F7C1CC" w14:textId="77777777" w:rsidR="00B813A9" w:rsidRDefault="00B813A9" w:rsidP="00CB19A8">
      <w:pPr>
        <w:spacing w:line="276" w:lineRule="auto"/>
        <w:ind w:firstLine="0"/>
        <w:jc w:val="both"/>
      </w:pPr>
    </w:p>
    <w:p w14:paraId="2F45A7D8" w14:textId="4F764BFE" w:rsidR="00F20E40" w:rsidRPr="008A57D3" w:rsidRDefault="005E2B20" w:rsidP="00F20E40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Sudoku</w:t>
      </w:r>
      <w:r w:rsidR="00F20E40">
        <w:rPr>
          <w:b/>
          <w:sz w:val="32"/>
          <w:szCs w:val="32"/>
        </w:rPr>
        <w:t xml:space="preserve"> Dataset Test and Results</w:t>
      </w:r>
    </w:p>
    <w:p w14:paraId="1E44D453" w14:textId="5E94B9D6" w:rsidR="00F20E40" w:rsidRDefault="008519CF" w:rsidP="00F20E40">
      <w:pPr>
        <w:spacing w:line="276" w:lineRule="auto"/>
        <w:ind w:firstLine="0"/>
        <w:jc w:val="both"/>
      </w:pPr>
      <w:r>
        <w:t xml:space="preserve">Compared to MNIST dataset results, </w:t>
      </w:r>
      <w:r w:rsidR="00340E74">
        <w:t xml:space="preserve">the results of Sudoku dataset was much worse as expected. </w:t>
      </w:r>
      <w:r w:rsidR="001D05EE">
        <w:t xml:space="preserve">Since MNIST is a hand-written digit dataset, we </w:t>
      </w:r>
      <w:r w:rsidR="004E026A">
        <w:t>could not</w:t>
      </w:r>
      <w:r w:rsidR="003642D3">
        <w:t xml:space="preserve"> expect</w:t>
      </w:r>
      <w:r w:rsidR="001D05EE">
        <w:t xml:space="preserve"> a high accuracy on computer-written digits</w:t>
      </w:r>
      <w:r w:rsidR="00F17F4A">
        <w:t xml:space="preserve">. </w:t>
      </w:r>
      <w:r w:rsidR="00305546">
        <w:t xml:space="preserve">Yet, the results were not that bad. </w:t>
      </w:r>
      <w:r w:rsidR="004220BB">
        <w:t>The average accuracy was 58.45</w:t>
      </w:r>
      <w:r w:rsidR="00E36891">
        <w:t>%, which</w:t>
      </w:r>
      <w:r w:rsidR="004220BB">
        <w:t xml:space="preserve"> is very </w:t>
      </w:r>
      <w:r w:rsidR="00D3531A">
        <w:t>acceptable</w:t>
      </w:r>
      <w:r w:rsidR="004220BB">
        <w:t xml:space="preserve"> because the </w:t>
      </w:r>
      <w:r w:rsidR="00E36891">
        <w:t xml:space="preserve">qualities of </w:t>
      </w:r>
      <w:r w:rsidR="006F67A0">
        <w:t>some</w:t>
      </w:r>
      <w:r w:rsidR="00E36891">
        <w:t xml:space="preserve"> images in our test dataset were</w:t>
      </w:r>
      <w:r w:rsidR="004220BB">
        <w:t xml:space="preserve"> not sufficient</w:t>
      </w:r>
      <w:r w:rsidR="00425329">
        <w:t xml:space="preserve"> enough</w:t>
      </w:r>
      <w:r w:rsidR="004220BB">
        <w:t>.</w:t>
      </w:r>
      <w:r w:rsidR="005D4B84">
        <w:t xml:space="preserve"> I tested it with</w:t>
      </w:r>
      <w:r w:rsidR="009D0961">
        <w:t xml:space="preserve"> 203 pictures in our images dataset and compared their results with the </w:t>
      </w:r>
      <w:r w:rsidR="0085159D">
        <w:t>actual</w:t>
      </w:r>
      <w:r w:rsidR="009D0961">
        <w:t xml:space="preserve"> values that were </w:t>
      </w:r>
      <w:r w:rsidR="00C46164">
        <w:t>obtained from the</w:t>
      </w:r>
      <w:r w:rsidR="009D0961">
        <w:t xml:space="preserve"> </w:t>
      </w:r>
      <w:r w:rsidR="009D0961" w:rsidRPr="0085159D">
        <w:rPr>
          <w:b/>
        </w:rPr>
        <w:t>.dat</w:t>
      </w:r>
      <w:r w:rsidR="009D0961">
        <w:t xml:space="preserve"> files.</w:t>
      </w:r>
      <w:r w:rsidR="00E976E2">
        <w:t xml:space="preserve"> The confusion matrix, false positive/negatives can be seen </w:t>
      </w:r>
      <w:r w:rsidR="009C4F03">
        <w:t>below. We can easily say that the prediction for 0</w:t>
      </w:r>
      <w:r w:rsidR="005F20D6">
        <w:t xml:space="preserve"> is the worst prediction because when the actual is 0, the prediction on the other digits are higher than the 0 itself. </w:t>
      </w:r>
    </w:p>
    <w:p w14:paraId="002F7FCF" w14:textId="77777777" w:rsidR="00F046C1" w:rsidRDefault="00F046C1" w:rsidP="00F20E40">
      <w:pPr>
        <w:spacing w:line="276" w:lineRule="auto"/>
        <w:ind w:firstLine="0"/>
        <w:jc w:val="both"/>
      </w:pPr>
    </w:p>
    <w:p w14:paraId="00490535" w14:textId="77777777" w:rsidR="001D71B2" w:rsidRDefault="001D71B2" w:rsidP="00F046C1">
      <w:pPr>
        <w:spacing w:line="276" w:lineRule="auto"/>
        <w:ind w:firstLine="0"/>
        <w:jc w:val="both"/>
      </w:pPr>
    </w:p>
    <w:p w14:paraId="49DAFB67" w14:textId="77777777" w:rsidR="00F046C1" w:rsidRDefault="00F046C1" w:rsidP="00F046C1">
      <w:pPr>
        <w:spacing w:line="276" w:lineRule="auto"/>
        <w:ind w:firstLine="0"/>
        <w:jc w:val="both"/>
      </w:pPr>
      <w:r>
        <w:t>Confusion matrix where rows are actual values and columns are predicted values.</w:t>
      </w:r>
    </w:p>
    <w:p w14:paraId="70EB6DFD" w14:textId="77777777" w:rsidR="00F046C1" w:rsidRPr="00122034" w:rsidRDefault="00F046C1" w:rsidP="00F046C1">
      <w:pPr>
        <w:spacing w:line="276" w:lineRule="auto"/>
        <w:ind w:firstLine="0"/>
        <w:jc w:val="both"/>
        <w:rPr>
          <w:i/>
        </w:rPr>
      </w:pPr>
      <w:r w:rsidRPr="00122034">
        <w:rPr>
          <w:i/>
        </w:rPr>
        <w:t>Actual/</w:t>
      </w:r>
    </w:p>
    <w:p w14:paraId="12E77F5E" w14:textId="77777777" w:rsidR="00F046C1" w:rsidRDefault="00F046C1" w:rsidP="00F046C1">
      <w:pPr>
        <w:spacing w:line="276" w:lineRule="auto"/>
        <w:ind w:firstLine="0"/>
        <w:jc w:val="both"/>
      </w:pPr>
      <w:r w:rsidRPr="00122034">
        <w:rPr>
          <w:i/>
        </w:rPr>
        <w:t>Predicted</w:t>
      </w:r>
      <w:r>
        <w:t xml:space="preserve"> 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</w:r>
    </w:p>
    <w:p w14:paraId="560E07BF" w14:textId="77777777" w:rsidR="00F046C1" w:rsidRDefault="00F046C1" w:rsidP="00F046C1">
      <w:pPr>
        <w:spacing w:line="276" w:lineRule="auto"/>
        <w:ind w:firstLine="0"/>
        <w:jc w:val="both"/>
      </w:pPr>
      <w:r>
        <w:t>--------------------------------------------------------------------------------------------------------------</w:t>
      </w:r>
    </w:p>
    <w:p w14:paraId="111CFEB4" w14:textId="05A68B28" w:rsidR="00F046C1" w:rsidRDefault="00F046C1" w:rsidP="00F046C1">
      <w:pPr>
        <w:spacing w:line="276" w:lineRule="auto"/>
        <w:ind w:firstLine="0"/>
        <w:jc w:val="both"/>
      </w:pPr>
      <w:r>
        <w:t xml:space="preserve">0 </w:t>
      </w:r>
      <w:r>
        <w:tab/>
        <w:t xml:space="preserve">| </w:t>
      </w:r>
      <w:r>
        <w:tab/>
      </w:r>
      <w:r w:rsidRPr="009C4F03">
        <w:rPr>
          <w:b/>
        </w:rPr>
        <w:t>27</w:t>
      </w:r>
      <w:r>
        <w:tab/>
        <w:t>85</w:t>
      </w:r>
      <w:r>
        <w:tab/>
        <w:t>194</w:t>
      </w:r>
      <w:r>
        <w:tab/>
        <w:t>159</w:t>
      </w:r>
      <w:r>
        <w:tab/>
        <w:t>202</w:t>
      </w:r>
      <w:r>
        <w:tab/>
        <w:t>177</w:t>
      </w:r>
      <w:r>
        <w:tab/>
        <w:t>147</w:t>
      </w:r>
      <w:r>
        <w:tab/>
        <w:t>66</w:t>
      </w:r>
      <w:r>
        <w:tab/>
        <w:t>118</w:t>
      </w:r>
      <w:r>
        <w:tab/>
        <w:t>103</w:t>
      </w:r>
      <w:r>
        <w:tab/>
      </w:r>
    </w:p>
    <w:p w14:paraId="2063EEE6" w14:textId="61352BFC" w:rsidR="00F046C1" w:rsidRDefault="00F046C1" w:rsidP="00F046C1">
      <w:pPr>
        <w:spacing w:line="276" w:lineRule="auto"/>
        <w:ind w:firstLine="0"/>
        <w:jc w:val="both"/>
      </w:pPr>
      <w:r>
        <w:t xml:space="preserve">1 </w:t>
      </w:r>
      <w:r>
        <w:tab/>
        <w:t xml:space="preserve">| </w:t>
      </w:r>
      <w:r>
        <w:tab/>
        <w:t>86</w:t>
      </w:r>
      <w:r>
        <w:tab/>
      </w:r>
      <w:r w:rsidRPr="009C4F03">
        <w:rPr>
          <w:b/>
        </w:rPr>
        <w:t>188</w:t>
      </w:r>
      <w:r>
        <w:tab/>
        <w:t>26</w:t>
      </w:r>
      <w:r>
        <w:tab/>
        <w:t>10</w:t>
      </w:r>
      <w:r>
        <w:tab/>
        <w:t>18</w:t>
      </w:r>
      <w:r>
        <w:tab/>
        <w:t>6</w:t>
      </w:r>
      <w:r>
        <w:tab/>
        <w:t>7</w:t>
      </w:r>
      <w:r>
        <w:tab/>
        <w:t>4</w:t>
      </w:r>
      <w:r>
        <w:tab/>
        <w:t>36</w:t>
      </w:r>
      <w:r>
        <w:tab/>
        <w:t>3</w:t>
      </w:r>
      <w:r>
        <w:tab/>
      </w:r>
    </w:p>
    <w:p w14:paraId="34D0A72D" w14:textId="4FE55410" w:rsidR="00F046C1" w:rsidRDefault="00F046C1" w:rsidP="00F046C1">
      <w:pPr>
        <w:spacing w:line="276" w:lineRule="auto"/>
        <w:ind w:firstLine="0"/>
        <w:jc w:val="both"/>
      </w:pPr>
      <w:r>
        <w:t xml:space="preserve">2 </w:t>
      </w:r>
      <w:r>
        <w:tab/>
        <w:t xml:space="preserve">| </w:t>
      </w:r>
      <w:r>
        <w:tab/>
        <w:t>64</w:t>
      </w:r>
      <w:r>
        <w:tab/>
        <w:t>22</w:t>
      </w:r>
      <w:r>
        <w:tab/>
      </w:r>
      <w:r w:rsidRPr="009C4F03">
        <w:rPr>
          <w:b/>
        </w:rPr>
        <w:t>211</w:t>
      </w:r>
      <w:r>
        <w:tab/>
        <w:t>10</w:t>
      </w:r>
      <w:r>
        <w:tab/>
        <w:t>10</w:t>
      </w:r>
      <w:r>
        <w:tab/>
        <w:t>13</w:t>
      </w:r>
      <w:r>
        <w:tab/>
        <w:t>14</w:t>
      </w:r>
      <w:r>
        <w:tab/>
        <w:t>1</w:t>
      </w:r>
      <w:r>
        <w:tab/>
        <w:t>35</w:t>
      </w:r>
      <w:r>
        <w:tab/>
        <w:t>9</w:t>
      </w:r>
      <w:r>
        <w:tab/>
      </w:r>
    </w:p>
    <w:p w14:paraId="43AA36F9" w14:textId="2BD6CAC5" w:rsidR="00F046C1" w:rsidRDefault="00F046C1" w:rsidP="00F046C1">
      <w:pPr>
        <w:spacing w:line="276" w:lineRule="auto"/>
        <w:ind w:firstLine="0"/>
        <w:jc w:val="both"/>
      </w:pPr>
      <w:r>
        <w:t xml:space="preserve">3 </w:t>
      </w:r>
      <w:r>
        <w:tab/>
        <w:t xml:space="preserve">| </w:t>
      </w:r>
      <w:r>
        <w:tab/>
        <w:t>83</w:t>
      </w:r>
      <w:r>
        <w:tab/>
        <w:t>27</w:t>
      </w:r>
      <w:r>
        <w:tab/>
        <w:t>90</w:t>
      </w:r>
      <w:r>
        <w:tab/>
      </w:r>
      <w:r w:rsidRPr="009C4F03">
        <w:rPr>
          <w:b/>
        </w:rPr>
        <w:t>136</w:t>
      </w:r>
      <w:r>
        <w:tab/>
        <w:t>17</w:t>
      </w:r>
      <w:r>
        <w:tab/>
        <w:t>14</w:t>
      </w:r>
      <w:r>
        <w:tab/>
        <w:t>13</w:t>
      </w:r>
      <w:r>
        <w:tab/>
        <w:t>2</w:t>
      </w:r>
      <w:r>
        <w:tab/>
        <w:t>25</w:t>
      </w:r>
      <w:r>
        <w:tab/>
        <w:t>7</w:t>
      </w:r>
      <w:r>
        <w:tab/>
      </w:r>
    </w:p>
    <w:p w14:paraId="740BCF30" w14:textId="6A2DC30D" w:rsidR="00F046C1" w:rsidRDefault="00F046C1" w:rsidP="00F046C1">
      <w:pPr>
        <w:spacing w:line="276" w:lineRule="auto"/>
        <w:ind w:firstLine="0"/>
        <w:jc w:val="both"/>
      </w:pPr>
      <w:r>
        <w:t xml:space="preserve">4 </w:t>
      </w:r>
      <w:r>
        <w:tab/>
        <w:t xml:space="preserve">| </w:t>
      </w:r>
      <w:r>
        <w:tab/>
        <w:t>79</w:t>
      </w:r>
      <w:r>
        <w:tab/>
        <w:t>17</w:t>
      </w:r>
      <w:r>
        <w:tab/>
        <w:t>25</w:t>
      </w:r>
      <w:r>
        <w:tab/>
        <w:t>17</w:t>
      </w:r>
      <w:r>
        <w:tab/>
      </w:r>
      <w:r w:rsidRPr="009C4F03">
        <w:rPr>
          <w:b/>
        </w:rPr>
        <w:t>178</w:t>
      </w:r>
      <w:r>
        <w:tab/>
        <w:t>13</w:t>
      </w:r>
      <w:r>
        <w:tab/>
        <w:t>10</w:t>
      </w:r>
      <w:r>
        <w:tab/>
        <w:t>5</w:t>
      </w:r>
      <w:r>
        <w:tab/>
        <w:t>24</w:t>
      </w:r>
      <w:r>
        <w:tab/>
        <w:t>20</w:t>
      </w:r>
      <w:r>
        <w:tab/>
      </w:r>
    </w:p>
    <w:p w14:paraId="04185163" w14:textId="78A0C19B" w:rsidR="00F046C1" w:rsidRDefault="00F046C1" w:rsidP="00F046C1">
      <w:pPr>
        <w:spacing w:line="276" w:lineRule="auto"/>
        <w:ind w:firstLine="0"/>
        <w:jc w:val="both"/>
      </w:pPr>
      <w:r>
        <w:t xml:space="preserve">5 </w:t>
      </w:r>
      <w:r>
        <w:tab/>
        <w:t xml:space="preserve">| </w:t>
      </w:r>
      <w:r>
        <w:tab/>
        <w:t>101</w:t>
      </w:r>
      <w:r>
        <w:tab/>
        <w:t>14</w:t>
      </w:r>
      <w:r>
        <w:tab/>
        <w:t>44</w:t>
      </w:r>
      <w:r>
        <w:tab/>
        <w:t>9</w:t>
      </w:r>
      <w:r>
        <w:tab/>
        <w:t>12</w:t>
      </w:r>
      <w:r>
        <w:tab/>
      </w:r>
      <w:r w:rsidRPr="009C4F03">
        <w:rPr>
          <w:b/>
        </w:rPr>
        <w:t>114</w:t>
      </w:r>
      <w:r>
        <w:tab/>
        <w:t>40</w:t>
      </w:r>
      <w:r>
        <w:tab/>
        <w:t>3</w:t>
      </w:r>
      <w:r>
        <w:tab/>
        <w:t>39</w:t>
      </w:r>
      <w:r>
        <w:tab/>
        <w:t>10</w:t>
      </w:r>
      <w:r>
        <w:tab/>
      </w:r>
    </w:p>
    <w:p w14:paraId="33F6FAA3" w14:textId="4A304920" w:rsidR="00F046C1" w:rsidRDefault="00F046C1" w:rsidP="00F046C1">
      <w:pPr>
        <w:spacing w:line="276" w:lineRule="auto"/>
        <w:ind w:firstLine="0"/>
        <w:jc w:val="both"/>
      </w:pPr>
      <w:r>
        <w:t xml:space="preserve">6 </w:t>
      </w:r>
      <w:r>
        <w:tab/>
        <w:t xml:space="preserve">| </w:t>
      </w:r>
      <w:r>
        <w:tab/>
        <w:t>87</w:t>
      </w:r>
      <w:r>
        <w:tab/>
        <w:t>18</w:t>
      </w:r>
      <w:r>
        <w:tab/>
        <w:t>27</w:t>
      </w:r>
      <w:r>
        <w:tab/>
        <w:t>13</w:t>
      </w:r>
      <w:r>
        <w:tab/>
        <w:t>14</w:t>
      </w:r>
      <w:r>
        <w:tab/>
        <w:t>51</w:t>
      </w:r>
      <w:r>
        <w:tab/>
      </w:r>
      <w:r w:rsidRPr="009C4F03">
        <w:rPr>
          <w:b/>
        </w:rPr>
        <w:t>63</w:t>
      </w:r>
      <w:r>
        <w:tab/>
        <w:t>4</w:t>
      </w:r>
      <w:r>
        <w:tab/>
        <w:t>42</w:t>
      </w:r>
      <w:r>
        <w:tab/>
        <w:t>6</w:t>
      </w:r>
      <w:r>
        <w:tab/>
      </w:r>
    </w:p>
    <w:p w14:paraId="24FA177B" w14:textId="73D1932D" w:rsidR="00F046C1" w:rsidRDefault="00F046C1" w:rsidP="00F046C1">
      <w:pPr>
        <w:spacing w:line="276" w:lineRule="auto"/>
        <w:ind w:firstLine="0"/>
        <w:jc w:val="both"/>
      </w:pPr>
      <w:r>
        <w:t xml:space="preserve">7 </w:t>
      </w:r>
      <w:r>
        <w:tab/>
        <w:t xml:space="preserve">| </w:t>
      </w:r>
      <w:r>
        <w:tab/>
        <w:t>100</w:t>
      </w:r>
      <w:r>
        <w:tab/>
        <w:t>134</w:t>
      </w:r>
      <w:r>
        <w:tab/>
        <w:t>49</w:t>
      </w:r>
      <w:r>
        <w:tab/>
        <w:t>15</w:t>
      </w:r>
      <w:r>
        <w:tab/>
        <w:t>15</w:t>
      </w:r>
      <w:r>
        <w:tab/>
        <w:t>9</w:t>
      </w:r>
      <w:r>
        <w:tab/>
        <w:t>10</w:t>
      </w:r>
      <w:r>
        <w:tab/>
      </w:r>
      <w:r w:rsidRPr="009C4F03">
        <w:rPr>
          <w:b/>
        </w:rPr>
        <w:t>24</w:t>
      </w:r>
      <w:r>
        <w:tab/>
        <w:t>45</w:t>
      </w:r>
      <w:r>
        <w:tab/>
        <w:t>8</w:t>
      </w:r>
      <w:r>
        <w:tab/>
      </w:r>
    </w:p>
    <w:p w14:paraId="2963A27A" w14:textId="4A082746" w:rsidR="00F046C1" w:rsidRDefault="00F046C1" w:rsidP="00F046C1">
      <w:pPr>
        <w:spacing w:line="276" w:lineRule="auto"/>
        <w:ind w:firstLine="0"/>
        <w:jc w:val="both"/>
      </w:pPr>
      <w:r>
        <w:t xml:space="preserve">8 </w:t>
      </w:r>
      <w:r>
        <w:tab/>
        <w:t xml:space="preserve">| </w:t>
      </w:r>
      <w:r>
        <w:tab/>
        <w:t>172</w:t>
      </w:r>
      <w:r>
        <w:tab/>
        <w:t>27</w:t>
      </w:r>
      <w:r>
        <w:tab/>
        <w:t>28</w:t>
      </w:r>
      <w:r>
        <w:tab/>
        <w:t>26</w:t>
      </w:r>
      <w:r>
        <w:tab/>
        <w:t>30</w:t>
      </w:r>
      <w:r>
        <w:tab/>
        <w:t>19</w:t>
      </w:r>
      <w:r>
        <w:tab/>
        <w:t>14</w:t>
      </w:r>
      <w:r>
        <w:tab/>
        <w:t>5</w:t>
      </w:r>
      <w:r>
        <w:tab/>
      </w:r>
      <w:r w:rsidRPr="009C4F03">
        <w:rPr>
          <w:b/>
        </w:rPr>
        <w:t>108</w:t>
      </w:r>
      <w:r>
        <w:tab/>
        <w:t>34</w:t>
      </w:r>
      <w:r>
        <w:tab/>
      </w:r>
    </w:p>
    <w:p w14:paraId="6E5CDF29" w14:textId="35D78112" w:rsidR="00F046C1" w:rsidRDefault="00F046C1" w:rsidP="00F046C1">
      <w:pPr>
        <w:spacing w:line="276" w:lineRule="auto"/>
        <w:ind w:firstLine="0"/>
        <w:jc w:val="both"/>
      </w:pPr>
      <w:r>
        <w:t xml:space="preserve">9 </w:t>
      </w:r>
      <w:r>
        <w:tab/>
        <w:t xml:space="preserve">| </w:t>
      </w:r>
      <w:r>
        <w:tab/>
        <w:t>121</w:t>
      </w:r>
      <w:r>
        <w:tab/>
        <w:t>33</w:t>
      </w:r>
      <w:r>
        <w:tab/>
        <w:t>53</w:t>
      </w:r>
      <w:r>
        <w:tab/>
        <w:t>13</w:t>
      </w:r>
      <w:r>
        <w:tab/>
        <w:t>19</w:t>
      </w:r>
      <w:r>
        <w:tab/>
        <w:t>8</w:t>
      </w:r>
      <w:r>
        <w:tab/>
        <w:t>12</w:t>
      </w:r>
      <w:r>
        <w:tab/>
        <w:t>6</w:t>
      </w:r>
      <w:r>
        <w:tab/>
        <w:t>74</w:t>
      </w:r>
      <w:r>
        <w:tab/>
      </w:r>
      <w:r w:rsidRPr="009C4F03">
        <w:rPr>
          <w:b/>
        </w:rPr>
        <w:t>67</w:t>
      </w:r>
      <w:r>
        <w:tab/>
      </w:r>
    </w:p>
    <w:p w14:paraId="7BEA149D" w14:textId="77777777" w:rsidR="00F046C1" w:rsidRDefault="00F046C1" w:rsidP="00F046C1">
      <w:pPr>
        <w:spacing w:line="276" w:lineRule="auto"/>
        <w:ind w:firstLine="0"/>
        <w:jc w:val="both"/>
      </w:pPr>
    </w:p>
    <w:p w14:paraId="16B34843" w14:textId="5E25BA74" w:rsidR="00F046C1" w:rsidRDefault="00F046C1" w:rsidP="00F046C1">
      <w:pPr>
        <w:spacing w:line="276" w:lineRule="auto"/>
        <w:ind w:firstLine="0"/>
        <w:jc w:val="both"/>
      </w:pPr>
      <w:r>
        <w:t>Sudoku dataset performance: 58.4525119179%</w:t>
      </w:r>
    </w:p>
    <w:p w14:paraId="7FD87D23" w14:textId="77777777" w:rsidR="00F20E40" w:rsidRDefault="00F20E40" w:rsidP="00CB19A8">
      <w:pPr>
        <w:spacing w:line="276" w:lineRule="auto"/>
        <w:ind w:firstLine="0"/>
        <w:jc w:val="both"/>
      </w:pPr>
    </w:p>
    <w:p w14:paraId="65C20F47" w14:textId="77777777" w:rsidR="00903C6D" w:rsidRDefault="00903C6D" w:rsidP="00CB19A8">
      <w:pPr>
        <w:spacing w:line="276" w:lineRule="auto"/>
        <w:ind w:firstLine="0"/>
        <w:jc w:val="both"/>
      </w:pPr>
    </w:p>
    <w:p w14:paraId="60D108C2" w14:textId="77777777" w:rsidR="00903C6D" w:rsidRDefault="00903C6D" w:rsidP="00CB19A8">
      <w:pPr>
        <w:spacing w:line="276" w:lineRule="auto"/>
        <w:ind w:firstLine="0"/>
        <w:jc w:val="both"/>
      </w:pPr>
    </w:p>
    <w:p w14:paraId="4E49DEE1" w14:textId="77777777" w:rsidR="00903C6D" w:rsidRDefault="00903C6D" w:rsidP="00CB19A8">
      <w:pPr>
        <w:spacing w:line="276" w:lineRule="auto"/>
        <w:ind w:firstLine="0"/>
        <w:jc w:val="both"/>
      </w:pPr>
    </w:p>
    <w:p w14:paraId="02F846DE" w14:textId="77777777" w:rsidR="00903C6D" w:rsidRDefault="00903C6D" w:rsidP="00CB19A8">
      <w:pPr>
        <w:spacing w:line="276" w:lineRule="auto"/>
        <w:ind w:firstLine="0"/>
        <w:jc w:val="both"/>
      </w:pPr>
    </w:p>
    <w:p w14:paraId="5373F61F" w14:textId="77777777" w:rsidR="00903C6D" w:rsidRDefault="00903C6D" w:rsidP="00CB19A8">
      <w:pPr>
        <w:spacing w:line="276" w:lineRule="auto"/>
        <w:ind w:firstLine="0"/>
        <w:jc w:val="both"/>
      </w:pPr>
    </w:p>
    <w:p w14:paraId="4009455D" w14:textId="77777777" w:rsidR="00A82A49" w:rsidRDefault="00A82A49" w:rsidP="00CB19A8">
      <w:pPr>
        <w:spacing w:line="276" w:lineRule="auto"/>
        <w:ind w:firstLine="0"/>
        <w:jc w:val="both"/>
      </w:pPr>
    </w:p>
    <w:p w14:paraId="3EB6E2F1" w14:textId="77777777" w:rsidR="00A82A49" w:rsidRDefault="00A82A49" w:rsidP="00CB19A8">
      <w:pPr>
        <w:spacing w:line="276" w:lineRule="auto"/>
        <w:ind w:firstLine="0"/>
        <w:jc w:val="both"/>
      </w:pPr>
    </w:p>
    <w:p w14:paraId="092D0F72" w14:textId="77777777" w:rsidR="00A82A49" w:rsidRDefault="00A82A49" w:rsidP="00CB19A8">
      <w:pPr>
        <w:spacing w:line="276" w:lineRule="auto"/>
        <w:ind w:firstLine="0"/>
        <w:jc w:val="both"/>
      </w:pPr>
    </w:p>
    <w:p w14:paraId="20B63E5D" w14:textId="77777777" w:rsidR="00A82A49" w:rsidRDefault="00A82A49" w:rsidP="00CB19A8">
      <w:pPr>
        <w:spacing w:line="276" w:lineRule="auto"/>
        <w:ind w:firstLine="0"/>
        <w:jc w:val="both"/>
      </w:pPr>
    </w:p>
    <w:p w14:paraId="0A83473C" w14:textId="77777777" w:rsidR="00A82A49" w:rsidRDefault="00A82A49" w:rsidP="00CB19A8">
      <w:pPr>
        <w:spacing w:line="276" w:lineRule="auto"/>
        <w:ind w:firstLine="0"/>
        <w:jc w:val="both"/>
      </w:pPr>
    </w:p>
    <w:p w14:paraId="506FB304" w14:textId="77777777" w:rsidR="00A82A49" w:rsidRDefault="00A82A49" w:rsidP="00CB19A8">
      <w:pPr>
        <w:spacing w:line="276" w:lineRule="auto"/>
        <w:ind w:firstLine="0"/>
        <w:jc w:val="both"/>
      </w:pPr>
    </w:p>
    <w:p w14:paraId="1968E69C" w14:textId="556C6E24" w:rsidR="00A82A49" w:rsidRDefault="00A82A49" w:rsidP="00A82A49">
      <w:pPr>
        <w:pStyle w:val="ListParagraph"/>
        <w:numPr>
          <w:ilvl w:val="0"/>
          <w:numId w:val="18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Conclusion</w:t>
      </w:r>
    </w:p>
    <w:p w14:paraId="454A79A7" w14:textId="0FEC6E0F" w:rsidR="00543974" w:rsidRPr="00543974" w:rsidRDefault="00543974" w:rsidP="00543974">
      <w:pPr>
        <w:spacing w:line="276" w:lineRule="auto"/>
        <w:ind w:firstLine="0"/>
        <w:jc w:val="both"/>
        <w:rPr>
          <w:b/>
          <w:sz w:val="32"/>
          <w:szCs w:val="32"/>
        </w:rPr>
      </w:pPr>
      <w:r>
        <w:t xml:space="preserve">In conclusion, </w:t>
      </w:r>
      <w:r w:rsidR="004D30DC">
        <w:t>the results on the MNIST dataset was higher than expected (97.33%) while the results on the Sudoku dataset was lower as expected (58.45%). I realized that Principle Component Analysis is a very efficient way of sol</w:t>
      </w:r>
      <w:r w:rsidR="00C77049">
        <w:t xml:space="preserve">ving Digit Recognition problem. </w:t>
      </w:r>
      <w:r w:rsidR="00470B9D">
        <w:t>Apart from PCA</w:t>
      </w:r>
      <w:r w:rsidR="008D4E5E">
        <w:t>, t</w:t>
      </w:r>
      <w:r w:rsidR="003963B8">
        <w:t xml:space="preserve">he most problematic part </w:t>
      </w:r>
      <w:r w:rsidR="003E68F8">
        <w:t xml:space="preserve">for me </w:t>
      </w:r>
      <w:r w:rsidR="003963B8">
        <w:t>was extracting the digits from the Sudoku</w:t>
      </w:r>
      <w:r w:rsidR="00EF329A">
        <w:t>.</w:t>
      </w:r>
      <w:r w:rsidR="000103C8">
        <w:t xml:space="preserve"> The reason why I had faced so many challenged in doing so was because it was</w:t>
      </w:r>
      <w:r w:rsidR="007E16E5">
        <w:t xml:space="preserve"> </w:t>
      </w:r>
      <w:r w:rsidR="002F236A">
        <w:t>vague</w:t>
      </w:r>
      <w:r w:rsidR="007E16E5">
        <w:t xml:space="preserve"> how to crop the image.</w:t>
      </w:r>
      <w:r w:rsidR="001E7515">
        <w:t xml:space="preserve"> </w:t>
      </w:r>
      <w:r w:rsidR="002F7149">
        <w:t xml:space="preserve">In </w:t>
      </w:r>
      <w:r w:rsidR="001E7515">
        <w:t xml:space="preserve">some </w:t>
      </w:r>
      <w:r w:rsidR="003653C2">
        <w:t xml:space="preserve">of the </w:t>
      </w:r>
      <w:r w:rsidR="00DB47E8">
        <w:t>cases,</w:t>
      </w:r>
      <w:r w:rsidR="001E7515">
        <w:t xml:space="preserve"> the digit</w:t>
      </w:r>
      <w:r w:rsidR="00F867FC">
        <w:t>s</w:t>
      </w:r>
      <w:r w:rsidR="001E7515">
        <w:t xml:space="preserve"> </w:t>
      </w:r>
      <w:r w:rsidR="007C103C">
        <w:t>were also</w:t>
      </w:r>
      <w:r w:rsidR="001E7515">
        <w:t xml:space="preserve"> cropped </w:t>
      </w:r>
      <w:r w:rsidR="00430CA0">
        <w:t>which</w:t>
      </w:r>
      <w:r w:rsidR="001E7515">
        <w:t xml:space="preserve"> resulted a bad accuracy on the recognition part</w:t>
      </w:r>
      <w:r w:rsidR="002F3996">
        <w:t xml:space="preserve">. </w:t>
      </w:r>
      <w:r w:rsidR="000A5305">
        <w:t>In my opinion</w:t>
      </w:r>
      <w:r w:rsidR="00917021">
        <w:t>, a</w:t>
      </w:r>
      <w:r w:rsidR="007003D8">
        <w:t>s the 1</w:t>
      </w:r>
      <w:r w:rsidR="007003D8" w:rsidRPr="007003D8">
        <w:rPr>
          <w:vertAlign w:val="superscript"/>
        </w:rPr>
        <w:t>st</w:t>
      </w:r>
      <w:r w:rsidR="007003D8">
        <w:t xml:space="preserve"> assignment, </w:t>
      </w:r>
      <w:r>
        <w:t xml:space="preserve">this assignment </w:t>
      </w:r>
      <w:r w:rsidR="00BF4217">
        <w:t xml:space="preserve">has </w:t>
      </w:r>
      <w:r w:rsidR="007003D8">
        <w:t xml:space="preserve">also </w:t>
      </w:r>
      <w:r w:rsidR="00BF4217">
        <w:t>con</w:t>
      </w:r>
      <w:r w:rsidR="0093546F">
        <w:t xml:space="preserve">tributed to my </w:t>
      </w:r>
      <w:r w:rsidR="007003D8">
        <w:t>Computer Vision skills</w:t>
      </w:r>
      <w:r w:rsidR="009A4596">
        <w:t xml:space="preserve"> well</w:t>
      </w:r>
      <w:r w:rsidR="007003D8">
        <w:t>.</w:t>
      </w:r>
      <w:r w:rsidR="001C7228">
        <w:t xml:space="preserve"> </w:t>
      </w:r>
      <w:r w:rsidR="006D3F17">
        <w:t xml:space="preserve">I have </w:t>
      </w:r>
      <w:r w:rsidR="00FD5986">
        <w:t>learned</w:t>
      </w:r>
      <w:r w:rsidR="008F3458">
        <w:t xml:space="preserve"> how</w:t>
      </w:r>
      <w:r w:rsidR="00264188">
        <w:t xml:space="preserve"> my Machine L</w:t>
      </w:r>
      <w:r w:rsidR="006D3F17">
        <w:t>earning background</w:t>
      </w:r>
      <w:r w:rsidR="00FD5986">
        <w:t xml:space="preserve"> </w:t>
      </w:r>
      <w:r w:rsidR="00F04FE2">
        <w:t>was related to some specific Computer Vision tasks.</w:t>
      </w:r>
    </w:p>
    <w:p w14:paraId="683376FE" w14:textId="77777777" w:rsidR="00A82A49" w:rsidRDefault="00A82A49" w:rsidP="00CB19A8">
      <w:pPr>
        <w:spacing w:line="276" w:lineRule="auto"/>
        <w:ind w:firstLine="0"/>
        <w:jc w:val="both"/>
      </w:pPr>
    </w:p>
    <w:p w14:paraId="69E4C97F" w14:textId="77777777" w:rsidR="00132C0D" w:rsidRDefault="00132C0D" w:rsidP="00CB19A8">
      <w:pPr>
        <w:spacing w:line="276" w:lineRule="auto"/>
        <w:ind w:firstLine="0"/>
        <w:jc w:val="both"/>
      </w:pPr>
    </w:p>
    <w:p w14:paraId="09130853" w14:textId="77777777" w:rsidR="00132C0D" w:rsidRPr="00B16B0E" w:rsidRDefault="00132C0D" w:rsidP="00CB19A8">
      <w:pPr>
        <w:spacing w:line="276" w:lineRule="auto"/>
        <w:ind w:firstLine="0"/>
        <w:jc w:val="both"/>
      </w:pPr>
    </w:p>
    <w:p w14:paraId="26B0147D" w14:textId="6488587E" w:rsidR="00CB19A8" w:rsidRDefault="00CB19A8" w:rsidP="00CB19A8">
      <w:pPr>
        <w:ind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57F24AE3" w14:textId="58470D8D" w:rsidR="002C18E5" w:rsidRPr="0065070C" w:rsidRDefault="00437830" w:rsidP="002C18E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t xml:space="preserve">Lecture Slides - </w:t>
      </w:r>
      <w:hyperlink r:id="rId13" w:history="1">
        <w:r w:rsidR="00F9036A" w:rsidRPr="005B70E5">
          <w:rPr>
            <w:rStyle w:val="Hyperlink"/>
          </w:rPr>
          <w:t>https://lms.ozyegin.edu.tr/</w:t>
        </w:r>
      </w:hyperlink>
    </w:p>
    <w:p w14:paraId="23982361" w14:textId="4CDD62B2" w:rsidR="002B23B7" w:rsidRPr="0065070C" w:rsidRDefault="0065070C" w:rsidP="0065070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>
        <w:t xml:space="preserve">Visual Explanation of PCA - </w:t>
      </w:r>
      <w:hyperlink r:id="rId14" w:history="1">
        <w:r w:rsidRPr="0065070C">
          <w:rPr>
            <w:rStyle w:val="Hyperlink"/>
          </w:rPr>
          <w:t>http://setosa.io/ev/principal-component-analysis/</w:t>
        </w:r>
      </w:hyperlink>
    </w:p>
    <w:sectPr w:rsidR="002B23B7" w:rsidRPr="0065070C" w:rsidSect="00537148">
      <w:headerReference w:type="first" r:id="rId15"/>
      <w:pgSz w:w="12240" w:h="15840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9832F" w14:textId="77777777" w:rsidR="001574E8" w:rsidRDefault="001574E8">
      <w:pPr>
        <w:spacing w:line="240" w:lineRule="auto"/>
      </w:pPr>
      <w:r>
        <w:separator/>
      </w:r>
    </w:p>
  </w:endnote>
  <w:endnote w:type="continuationSeparator" w:id="0">
    <w:p w14:paraId="77F01FB3" w14:textId="77777777" w:rsidR="001574E8" w:rsidRDefault="001574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61F58" w14:textId="77777777" w:rsidR="001574E8" w:rsidRDefault="001574E8">
      <w:pPr>
        <w:spacing w:line="240" w:lineRule="auto"/>
      </w:pPr>
      <w:r>
        <w:separator/>
      </w:r>
    </w:p>
  </w:footnote>
  <w:footnote w:type="continuationSeparator" w:id="0">
    <w:p w14:paraId="730FD342" w14:textId="77777777" w:rsidR="001574E8" w:rsidRDefault="001574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2D8C9" w14:textId="77777777" w:rsidR="001574E8" w:rsidRDefault="001574E8">
    <w:pPr>
      <w:pStyle w:val="Header"/>
    </w:pPr>
  </w:p>
  <w:p w14:paraId="11035750" w14:textId="77777777" w:rsidR="001574E8" w:rsidRDefault="001574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5359E9"/>
    <w:multiLevelType w:val="hybridMultilevel"/>
    <w:tmpl w:val="67442198"/>
    <w:lvl w:ilvl="0" w:tplc="100889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89ED6D2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9B7463"/>
    <w:multiLevelType w:val="hybridMultilevel"/>
    <w:tmpl w:val="8C52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6729BA"/>
    <w:multiLevelType w:val="hybridMultilevel"/>
    <w:tmpl w:val="20721944"/>
    <w:lvl w:ilvl="0" w:tplc="100889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D51D5D"/>
    <w:multiLevelType w:val="hybridMultilevel"/>
    <w:tmpl w:val="5002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DD33A1E"/>
    <w:multiLevelType w:val="hybridMultilevel"/>
    <w:tmpl w:val="C114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153DC1"/>
    <w:multiLevelType w:val="multilevel"/>
    <w:tmpl w:val="207219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3E2B3A"/>
    <w:multiLevelType w:val="multilevel"/>
    <w:tmpl w:val="67442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EC93011"/>
    <w:multiLevelType w:val="hybridMultilevel"/>
    <w:tmpl w:val="85D4A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B1B5787"/>
    <w:multiLevelType w:val="multilevel"/>
    <w:tmpl w:val="4572ABF8"/>
    <w:numStyleLink w:val="MLAOutline"/>
  </w:abstractNum>
  <w:abstractNum w:abstractNumId="24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D5007FB"/>
    <w:multiLevelType w:val="hybridMultilevel"/>
    <w:tmpl w:val="E5B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687055"/>
    <w:multiLevelType w:val="hybridMultilevel"/>
    <w:tmpl w:val="64E4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169FC"/>
    <w:multiLevelType w:val="hybridMultilevel"/>
    <w:tmpl w:val="5618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2"/>
  </w:num>
  <w:num w:numId="13">
    <w:abstractNumId w:val="23"/>
  </w:num>
  <w:num w:numId="14">
    <w:abstractNumId w:val="21"/>
  </w:num>
  <w:num w:numId="15">
    <w:abstractNumId w:val="11"/>
  </w:num>
  <w:num w:numId="16">
    <w:abstractNumId w:val="16"/>
  </w:num>
  <w:num w:numId="17">
    <w:abstractNumId w:val="24"/>
  </w:num>
  <w:num w:numId="18">
    <w:abstractNumId w:val="10"/>
  </w:num>
  <w:num w:numId="19">
    <w:abstractNumId w:val="13"/>
  </w:num>
  <w:num w:numId="20">
    <w:abstractNumId w:val="18"/>
  </w:num>
  <w:num w:numId="21">
    <w:abstractNumId w:val="12"/>
  </w:num>
  <w:num w:numId="22">
    <w:abstractNumId w:val="19"/>
  </w:num>
  <w:num w:numId="23">
    <w:abstractNumId w:val="27"/>
  </w:num>
  <w:num w:numId="24">
    <w:abstractNumId w:val="15"/>
  </w:num>
  <w:num w:numId="25">
    <w:abstractNumId w:val="26"/>
  </w:num>
  <w:num w:numId="26">
    <w:abstractNumId w:val="20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B"/>
    <w:rsid w:val="00000EAB"/>
    <w:rsid w:val="000022EB"/>
    <w:rsid w:val="00004DA7"/>
    <w:rsid w:val="000062E6"/>
    <w:rsid w:val="000103C8"/>
    <w:rsid w:val="000300AD"/>
    <w:rsid w:val="00031C18"/>
    <w:rsid w:val="00033E30"/>
    <w:rsid w:val="000353EA"/>
    <w:rsid w:val="00035CC6"/>
    <w:rsid w:val="000368E0"/>
    <w:rsid w:val="00044CE9"/>
    <w:rsid w:val="000451E9"/>
    <w:rsid w:val="00052187"/>
    <w:rsid w:val="000545C5"/>
    <w:rsid w:val="00054D5C"/>
    <w:rsid w:val="000552AB"/>
    <w:rsid w:val="00057B9C"/>
    <w:rsid w:val="000613D1"/>
    <w:rsid w:val="000640A1"/>
    <w:rsid w:val="000722C3"/>
    <w:rsid w:val="00074A6C"/>
    <w:rsid w:val="00074EF8"/>
    <w:rsid w:val="00076CCE"/>
    <w:rsid w:val="00077E7D"/>
    <w:rsid w:val="00080C00"/>
    <w:rsid w:val="00080C97"/>
    <w:rsid w:val="000816AD"/>
    <w:rsid w:val="00082A7A"/>
    <w:rsid w:val="00082EFB"/>
    <w:rsid w:val="000836EA"/>
    <w:rsid w:val="00083D0F"/>
    <w:rsid w:val="00091F78"/>
    <w:rsid w:val="0009538F"/>
    <w:rsid w:val="00097C7C"/>
    <w:rsid w:val="000A18E2"/>
    <w:rsid w:val="000A1910"/>
    <w:rsid w:val="000A5305"/>
    <w:rsid w:val="000B0A21"/>
    <w:rsid w:val="000B257E"/>
    <w:rsid w:val="000B3452"/>
    <w:rsid w:val="000B4914"/>
    <w:rsid w:val="000B5C70"/>
    <w:rsid w:val="000C1006"/>
    <w:rsid w:val="000C7B61"/>
    <w:rsid w:val="000D0972"/>
    <w:rsid w:val="000D0B8B"/>
    <w:rsid w:val="000D3C6F"/>
    <w:rsid w:val="000D43A1"/>
    <w:rsid w:val="000D605C"/>
    <w:rsid w:val="000D7191"/>
    <w:rsid w:val="000E18B9"/>
    <w:rsid w:val="000F3164"/>
    <w:rsid w:val="000F4D0C"/>
    <w:rsid w:val="001017F1"/>
    <w:rsid w:val="0010285B"/>
    <w:rsid w:val="001029AC"/>
    <w:rsid w:val="00112D83"/>
    <w:rsid w:val="0011384C"/>
    <w:rsid w:val="00121A1B"/>
    <w:rsid w:val="00122034"/>
    <w:rsid w:val="00122B1B"/>
    <w:rsid w:val="00122CF1"/>
    <w:rsid w:val="00132C0D"/>
    <w:rsid w:val="001358AD"/>
    <w:rsid w:val="0014510D"/>
    <w:rsid w:val="00147AA1"/>
    <w:rsid w:val="0015154E"/>
    <w:rsid w:val="00152FD9"/>
    <w:rsid w:val="001574E8"/>
    <w:rsid w:val="00163F3B"/>
    <w:rsid w:val="0016797A"/>
    <w:rsid w:val="001713BE"/>
    <w:rsid w:val="0017330E"/>
    <w:rsid w:val="001820A3"/>
    <w:rsid w:val="001907D4"/>
    <w:rsid w:val="00191B51"/>
    <w:rsid w:val="00191C2F"/>
    <w:rsid w:val="00193725"/>
    <w:rsid w:val="001942A9"/>
    <w:rsid w:val="001A3BA7"/>
    <w:rsid w:val="001A4873"/>
    <w:rsid w:val="001A5DA4"/>
    <w:rsid w:val="001A75F6"/>
    <w:rsid w:val="001B0613"/>
    <w:rsid w:val="001B2574"/>
    <w:rsid w:val="001B33BC"/>
    <w:rsid w:val="001C0AFA"/>
    <w:rsid w:val="001C252F"/>
    <w:rsid w:val="001C41B7"/>
    <w:rsid w:val="001C7228"/>
    <w:rsid w:val="001C7645"/>
    <w:rsid w:val="001C7CFF"/>
    <w:rsid w:val="001D05EE"/>
    <w:rsid w:val="001D37BF"/>
    <w:rsid w:val="001D71B2"/>
    <w:rsid w:val="001D7859"/>
    <w:rsid w:val="001D787E"/>
    <w:rsid w:val="001E7515"/>
    <w:rsid w:val="001F00AC"/>
    <w:rsid w:val="001F0F34"/>
    <w:rsid w:val="001F7E67"/>
    <w:rsid w:val="00206786"/>
    <w:rsid w:val="002073CC"/>
    <w:rsid w:val="002162F0"/>
    <w:rsid w:val="00216D7C"/>
    <w:rsid w:val="00223154"/>
    <w:rsid w:val="00223B2C"/>
    <w:rsid w:val="0023283D"/>
    <w:rsid w:val="002433D1"/>
    <w:rsid w:val="00252CF9"/>
    <w:rsid w:val="00256455"/>
    <w:rsid w:val="00257655"/>
    <w:rsid w:val="00264188"/>
    <w:rsid w:val="002661FA"/>
    <w:rsid w:val="0026689C"/>
    <w:rsid w:val="00275F7E"/>
    <w:rsid w:val="00277D34"/>
    <w:rsid w:val="0028686B"/>
    <w:rsid w:val="00287A2E"/>
    <w:rsid w:val="002902F2"/>
    <w:rsid w:val="00291BAE"/>
    <w:rsid w:val="0029280E"/>
    <w:rsid w:val="00295EF1"/>
    <w:rsid w:val="00297FED"/>
    <w:rsid w:val="002A71F5"/>
    <w:rsid w:val="002A752B"/>
    <w:rsid w:val="002A7F04"/>
    <w:rsid w:val="002B23B7"/>
    <w:rsid w:val="002C0BC3"/>
    <w:rsid w:val="002C0DEC"/>
    <w:rsid w:val="002C18E5"/>
    <w:rsid w:val="002C1D2B"/>
    <w:rsid w:val="002C4238"/>
    <w:rsid w:val="002C4419"/>
    <w:rsid w:val="002C69C3"/>
    <w:rsid w:val="002C6F27"/>
    <w:rsid w:val="002C7AA1"/>
    <w:rsid w:val="002D2901"/>
    <w:rsid w:val="002E0F20"/>
    <w:rsid w:val="002E1699"/>
    <w:rsid w:val="002F236A"/>
    <w:rsid w:val="002F3996"/>
    <w:rsid w:val="002F5847"/>
    <w:rsid w:val="002F7149"/>
    <w:rsid w:val="003015A7"/>
    <w:rsid w:val="00305546"/>
    <w:rsid w:val="00306CA3"/>
    <w:rsid w:val="0031061B"/>
    <w:rsid w:val="003162C9"/>
    <w:rsid w:val="003241A8"/>
    <w:rsid w:val="00326123"/>
    <w:rsid w:val="00340E74"/>
    <w:rsid w:val="00342907"/>
    <w:rsid w:val="003434B0"/>
    <w:rsid w:val="003449AF"/>
    <w:rsid w:val="0034643D"/>
    <w:rsid w:val="00351192"/>
    <w:rsid w:val="00351C41"/>
    <w:rsid w:val="00351EAB"/>
    <w:rsid w:val="003642D3"/>
    <w:rsid w:val="003653C2"/>
    <w:rsid w:val="00370742"/>
    <w:rsid w:val="003717EF"/>
    <w:rsid w:val="00372CE0"/>
    <w:rsid w:val="003743B3"/>
    <w:rsid w:val="003836D7"/>
    <w:rsid w:val="00387D34"/>
    <w:rsid w:val="003944AC"/>
    <w:rsid w:val="003963B8"/>
    <w:rsid w:val="00396FD4"/>
    <w:rsid w:val="003A02B6"/>
    <w:rsid w:val="003A3D6A"/>
    <w:rsid w:val="003B22CB"/>
    <w:rsid w:val="003B4430"/>
    <w:rsid w:val="003C2030"/>
    <w:rsid w:val="003C2A79"/>
    <w:rsid w:val="003C7C55"/>
    <w:rsid w:val="003D0576"/>
    <w:rsid w:val="003D33D4"/>
    <w:rsid w:val="003D3C28"/>
    <w:rsid w:val="003E2E28"/>
    <w:rsid w:val="003E68F8"/>
    <w:rsid w:val="003E748F"/>
    <w:rsid w:val="003F1F82"/>
    <w:rsid w:val="003F4B75"/>
    <w:rsid w:val="004009A9"/>
    <w:rsid w:val="00403F64"/>
    <w:rsid w:val="00410445"/>
    <w:rsid w:val="00411BA2"/>
    <w:rsid w:val="00412DEC"/>
    <w:rsid w:val="004220BB"/>
    <w:rsid w:val="00425329"/>
    <w:rsid w:val="00430878"/>
    <w:rsid w:val="00430CA0"/>
    <w:rsid w:val="00433110"/>
    <w:rsid w:val="00437830"/>
    <w:rsid w:val="00444316"/>
    <w:rsid w:val="00453C21"/>
    <w:rsid w:val="004549E1"/>
    <w:rsid w:val="00454A73"/>
    <w:rsid w:val="0046706B"/>
    <w:rsid w:val="004705FF"/>
    <w:rsid w:val="00470B9D"/>
    <w:rsid w:val="00470ED8"/>
    <w:rsid w:val="004749C0"/>
    <w:rsid w:val="004752B6"/>
    <w:rsid w:val="00475BEC"/>
    <w:rsid w:val="00476BB8"/>
    <w:rsid w:val="00477AB7"/>
    <w:rsid w:val="0048115E"/>
    <w:rsid w:val="00484C61"/>
    <w:rsid w:val="00490187"/>
    <w:rsid w:val="00490CED"/>
    <w:rsid w:val="004A78B0"/>
    <w:rsid w:val="004C059D"/>
    <w:rsid w:val="004D0CF7"/>
    <w:rsid w:val="004D26AD"/>
    <w:rsid w:val="004D279A"/>
    <w:rsid w:val="004D30DC"/>
    <w:rsid w:val="004D72F5"/>
    <w:rsid w:val="004E026A"/>
    <w:rsid w:val="004F07B1"/>
    <w:rsid w:val="0050029F"/>
    <w:rsid w:val="00504433"/>
    <w:rsid w:val="00513FC2"/>
    <w:rsid w:val="00523813"/>
    <w:rsid w:val="0053473E"/>
    <w:rsid w:val="00537148"/>
    <w:rsid w:val="0054142E"/>
    <w:rsid w:val="00543974"/>
    <w:rsid w:val="00547BA6"/>
    <w:rsid w:val="00554DC8"/>
    <w:rsid w:val="00565F80"/>
    <w:rsid w:val="00586713"/>
    <w:rsid w:val="00595299"/>
    <w:rsid w:val="00595A82"/>
    <w:rsid w:val="005971EA"/>
    <w:rsid w:val="005A3BB6"/>
    <w:rsid w:val="005B3258"/>
    <w:rsid w:val="005B359B"/>
    <w:rsid w:val="005B3BBD"/>
    <w:rsid w:val="005B6EE5"/>
    <w:rsid w:val="005B70E5"/>
    <w:rsid w:val="005C207B"/>
    <w:rsid w:val="005C31B6"/>
    <w:rsid w:val="005D1CC1"/>
    <w:rsid w:val="005D2710"/>
    <w:rsid w:val="005D35AC"/>
    <w:rsid w:val="005D4B84"/>
    <w:rsid w:val="005E2B20"/>
    <w:rsid w:val="005E5124"/>
    <w:rsid w:val="005E5EDD"/>
    <w:rsid w:val="005F052F"/>
    <w:rsid w:val="005F0F47"/>
    <w:rsid w:val="005F20D6"/>
    <w:rsid w:val="00601555"/>
    <w:rsid w:val="0060628F"/>
    <w:rsid w:val="006076E4"/>
    <w:rsid w:val="00612E93"/>
    <w:rsid w:val="0061302F"/>
    <w:rsid w:val="00616074"/>
    <w:rsid w:val="006265FF"/>
    <w:rsid w:val="00630B12"/>
    <w:rsid w:val="00631A57"/>
    <w:rsid w:val="006327C3"/>
    <w:rsid w:val="00632A18"/>
    <w:rsid w:val="00633213"/>
    <w:rsid w:val="00634D54"/>
    <w:rsid w:val="006367F8"/>
    <w:rsid w:val="006400E5"/>
    <w:rsid w:val="006414A4"/>
    <w:rsid w:val="00641A25"/>
    <w:rsid w:val="00646291"/>
    <w:rsid w:val="0065070C"/>
    <w:rsid w:val="00666388"/>
    <w:rsid w:val="0067179D"/>
    <w:rsid w:val="006717F4"/>
    <w:rsid w:val="006820B9"/>
    <w:rsid w:val="00691462"/>
    <w:rsid w:val="006A5D51"/>
    <w:rsid w:val="006A64A8"/>
    <w:rsid w:val="006A6921"/>
    <w:rsid w:val="006A6A49"/>
    <w:rsid w:val="006A77AE"/>
    <w:rsid w:val="006B4260"/>
    <w:rsid w:val="006B5DB7"/>
    <w:rsid w:val="006B613C"/>
    <w:rsid w:val="006B7F8A"/>
    <w:rsid w:val="006C0987"/>
    <w:rsid w:val="006C186B"/>
    <w:rsid w:val="006C3416"/>
    <w:rsid w:val="006C3982"/>
    <w:rsid w:val="006C5A38"/>
    <w:rsid w:val="006D0D24"/>
    <w:rsid w:val="006D0F58"/>
    <w:rsid w:val="006D107D"/>
    <w:rsid w:val="006D1A44"/>
    <w:rsid w:val="006D3F17"/>
    <w:rsid w:val="006D5CFF"/>
    <w:rsid w:val="006D6593"/>
    <w:rsid w:val="006E109D"/>
    <w:rsid w:val="006E1DB9"/>
    <w:rsid w:val="006E50B9"/>
    <w:rsid w:val="006F1076"/>
    <w:rsid w:val="006F4B03"/>
    <w:rsid w:val="006F67A0"/>
    <w:rsid w:val="00700122"/>
    <w:rsid w:val="007003D8"/>
    <w:rsid w:val="0070142C"/>
    <w:rsid w:val="00702D2B"/>
    <w:rsid w:val="00706E53"/>
    <w:rsid w:val="00710359"/>
    <w:rsid w:val="00710C20"/>
    <w:rsid w:val="007176EB"/>
    <w:rsid w:val="00720D5D"/>
    <w:rsid w:val="007243EE"/>
    <w:rsid w:val="00724D8C"/>
    <w:rsid w:val="00730624"/>
    <w:rsid w:val="0073307E"/>
    <w:rsid w:val="00734F46"/>
    <w:rsid w:val="00741D1D"/>
    <w:rsid w:val="00745815"/>
    <w:rsid w:val="00745A50"/>
    <w:rsid w:val="00755CD3"/>
    <w:rsid w:val="00764C56"/>
    <w:rsid w:val="00772158"/>
    <w:rsid w:val="007734BB"/>
    <w:rsid w:val="00774CF5"/>
    <w:rsid w:val="00775AB4"/>
    <w:rsid w:val="00780368"/>
    <w:rsid w:val="00781938"/>
    <w:rsid w:val="00782FBF"/>
    <w:rsid w:val="00786077"/>
    <w:rsid w:val="007916F4"/>
    <w:rsid w:val="00797C09"/>
    <w:rsid w:val="00797E20"/>
    <w:rsid w:val="007A1956"/>
    <w:rsid w:val="007A5CA9"/>
    <w:rsid w:val="007B4554"/>
    <w:rsid w:val="007B7F4F"/>
    <w:rsid w:val="007C103C"/>
    <w:rsid w:val="007C4658"/>
    <w:rsid w:val="007D4794"/>
    <w:rsid w:val="007D4B2F"/>
    <w:rsid w:val="007D6550"/>
    <w:rsid w:val="007E0EAE"/>
    <w:rsid w:val="007E16E5"/>
    <w:rsid w:val="007E28FD"/>
    <w:rsid w:val="007E2C23"/>
    <w:rsid w:val="007E30EC"/>
    <w:rsid w:val="007E36F0"/>
    <w:rsid w:val="007E7F12"/>
    <w:rsid w:val="007F3000"/>
    <w:rsid w:val="007F34D0"/>
    <w:rsid w:val="007F537D"/>
    <w:rsid w:val="007F53E1"/>
    <w:rsid w:val="0080419C"/>
    <w:rsid w:val="00805669"/>
    <w:rsid w:val="00817AE5"/>
    <w:rsid w:val="00820B8A"/>
    <w:rsid w:val="0082115C"/>
    <w:rsid w:val="0082130E"/>
    <w:rsid w:val="00827AE4"/>
    <w:rsid w:val="00833159"/>
    <w:rsid w:val="00842261"/>
    <w:rsid w:val="00843C00"/>
    <w:rsid w:val="00845ABA"/>
    <w:rsid w:val="0085159D"/>
    <w:rsid w:val="008519CF"/>
    <w:rsid w:val="00856126"/>
    <w:rsid w:val="0086079A"/>
    <w:rsid w:val="00860DD5"/>
    <w:rsid w:val="00863B8C"/>
    <w:rsid w:val="00870217"/>
    <w:rsid w:val="00873729"/>
    <w:rsid w:val="008739B9"/>
    <w:rsid w:val="00876ADA"/>
    <w:rsid w:val="00886424"/>
    <w:rsid w:val="00887C15"/>
    <w:rsid w:val="0089626E"/>
    <w:rsid w:val="008963A4"/>
    <w:rsid w:val="008A2091"/>
    <w:rsid w:val="008A2202"/>
    <w:rsid w:val="008A57D3"/>
    <w:rsid w:val="008C0A53"/>
    <w:rsid w:val="008C1511"/>
    <w:rsid w:val="008C1893"/>
    <w:rsid w:val="008C2D28"/>
    <w:rsid w:val="008C4761"/>
    <w:rsid w:val="008C4B88"/>
    <w:rsid w:val="008C4E02"/>
    <w:rsid w:val="008C6A9C"/>
    <w:rsid w:val="008D0C13"/>
    <w:rsid w:val="008D4E5E"/>
    <w:rsid w:val="008D6340"/>
    <w:rsid w:val="008E21E7"/>
    <w:rsid w:val="008F1A71"/>
    <w:rsid w:val="008F3458"/>
    <w:rsid w:val="008F4CC8"/>
    <w:rsid w:val="008F4EFA"/>
    <w:rsid w:val="008F5178"/>
    <w:rsid w:val="008F5FD6"/>
    <w:rsid w:val="008F6856"/>
    <w:rsid w:val="00901CAC"/>
    <w:rsid w:val="00903C6D"/>
    <w:rsid w:val="0090465F"/>
    <w:rsid w:val="0091307A"/>
    <w:rsid w:val="009133BD"/>
    <w:rsid w:val="00914352"/>
    <w:rsid w:val="00915887"/>
    <w:rsid w:val="00917021"/>
    <w:rsid w:val="009170FF"/>
    <w:rsid w:val="00917317"/>
    <w:rsid w:val="009265D4"/>
    <w:rsid w:val="00931AD4"/>
    <w:rsid w:val="00932FD9"/>
    <w:rsid w:val="00934DC1"/>
    <w:rsid w:val="0093546F"/>
    <w:rsid w:val="009361D6"/>
    <w:rsid w:val="00937000"/>
    <w:rsid w:val="0094287A"/>
    <w:rsid w:val="00947BD7"/>
    <w:rsid w:val="00952271"/>
    <w:rsid w:val="0095464F"/>
    <w:rsid w:val="009555D9"/>
    <w:rsid w:val="0096031D"/>
    <w:rsid w:val="00963742"/>
    <w:rsid w:val="00965112"/>
    <w:rsid w:val="00973BC8"/>
    <w:rsid w:val="00981287"/>
    <w:rsid w:val="009A2F6A"/>
    <w:rsid w:val="009A3013"/>
    <w:rsid w:val="009A3AF6"/>
    <w:rsid w:val="009A4596"/>
    <w:rsid w:val="009B4E7C"/>
    <w:rsid w:val="009B4EBD"/>
    <w:rsid w:val="009B56F9"/>
    <w:rsid w:val="009C4F03"/>
    <w:rsid w:val="009C5E27"/>
    <w:rsid w:val="009C6825"/>
    <w:rsid w:val="009C7E3D"/>
    <w:rsid w:val="009D0961"/>
    <w:rsid w:val="009D7B02"/>
    <w:rsid w:val="009E5697"/>
    <w:rsid w:val="009F14A3"/>
    <w:rsid w:val="009F2219"/>
    <w:rsid w:val="009F620E"/>
    <w:rsid w:val="009F6857"/>
    <w:rsid w:val="00A011C2"/>
    <w:rsid w:val="00A16863"/>
    <w:rsid w:val="00A257F3"/>
    <w:rsid w:val="00A44646"/>
    <w:rsid w:val="00A45419"/>
    <w:rsid w:val="00A456F7"/>
    <w:rsid w:val="00A53906"/>
    <w:rsid w:val="00A54B43"/>
    <w:rsid w:val="00A569E5"/>
    <w:rsid w:val="00A57902"/>
    <w:rsid w:val="00A57B53"/>
    <w:rsid w:val="00A60E3E"/>
    <w:rsid w:val="00A61914"/>
    <w:rsid w:val="00A67ABC"/>
    <w:rsid w:val="00A717F9"/>
    <w:rsid w:val="00A73638"/>
    <w:rsid w:val="00A82A49"/>
    <w:rsid w:val="00A843AE"/>
    <w:rsid w:val="00A907BF"/>
    <w:rsid w:val="00A936FF"/>
    <w:rsid w:val="00A97601"/>
    <w:rsid w:val="00AA1365"/>
    <w:rsid w:val="00AA2CF6"/>
    <w:rsid w:val="00AA4725"/>
    <w:rsid w:val="00AB1011"/>
    <w:rsid w:val="00AB1E45"/>
    <w:rsid w:val="00AB2B18"/>
    <w:rsid w:val="00AB58C2"/>
    <w:rsid w:val="00AB72F5"/>
    <w:rsid w:val="00AC42FF"/>
    <w:rsid w:val="00AC62B6"/>
    <w:rsid w:val="00AD21F7"/>
    <w:rsid w:val="00AD2DB9"/>
    <w:rsid w:val="00AD437F"/>
    <w:rsid w:val="00AD71B4"/>
    <w:rsid w:val="00AE161C"/>
    <w:rsid w:val="00AF5599"/>
    <w:rsid w:val="00B10610"/>
    <w:rsid w:val="00B10D83"/>
    <w:rsid w:val="00B16591"/>
    <w:rsid w:val="00B16B0E"/>
    <w:rsid w:val="00B26B5E"/>
    <w:rsid w:val="00B304FF"/>
    <w:rsid w:val="00B35344"/>
    <w:rsid w:val="00B37983"/>
    <w:rsid w:val="00B50CAF"/>
    <w:rsid w:val="00B54088"/>
    <w:rsid w:val="00B55E71"/>
    <w:rsid w:val="00B56DD0"/>
    <w:rsid w:val="00B6125C"/>
    <w:rsid w:val="00B632C4"/>
    <w:rsid w:val="00B70F72"/>
    <w:rsid w:val="00B71C2D"/>
    <w:rsid w:val="00B77135"/>
    <w:rsid w:val="00B813A9"/>
    <w:rsid w:val="00B82F8F"/>
    <w:rsid w:val="00B8587B"/>
    <w:rsid w:val="00B8780A"/>
    <w:rsid w:val="00B94F30"/>
    <w:rsid w:val="00B954C2"/>
    <w:rsid w:val="00BA0E14"/>
    <w:rsid w:val="00BA2B52"/>
    <w:rsid w:val="00BA2CC8"/>
    <w:rsid w:val="00BA512C"/>
    <w:rsid w:val="00BA590B"/>
    <w:rsid w:val="00BB119E"/>
    <w:rsid w:val="00BB1EC9"/>
    <w:rsid w:val="00BB2613"/>
    <w:rsid w:val="00BC27CA"/>
    <w:rsid w:val="00BC3035"/>
    <w:rsid w:val="00BC3C8E"/>
    <w:rsid w:val="00BC65CC"/>
    <w:rsid w:val="00BC6BC7"/>
    <w:rsid w:val="00BC7B4B"/>
    <w:rsid w:val="00BD1D20"/>
    <w:rsid w:val="00BD381F"/>
    <w:rsid w:val="00BD3A4E"/>
    <w:rsid w:val="00BE3149"/>
    <w:rsid w:val="00BF00EE"/>
    <w:rsid w:val="00BF0AD4"/>
    <w:rsid w:val="00BF0BAB"/>
    <w:rsid w:val="00BF4217"/>
    <w:rsid w:val="00C030F3"/>
    <w:rsid w:val="00C03A3C"/>
    <w:rsid w:val="00C12718"/>
    <w:rsid w:val="00C15590"/>
    <w:rsid w:val="00C20497"/>
    <w:rsid w:val="00C245AC"/>
    <w:rsid w:val="00C26420"/>
    <w:rsid w:val="00C33065"/>
    <w:rsid w:val="00C341BE"/>
    <w:rsid w:val="00C377AA"/>
    <w:rsid w:val="00C37E6B"/>
    <w:rsid w:val="00C40A12"/>
    <w:rsid w:val="00C41BF0"/>
    <w:rsid w:val="00C42640"/>
    <w:rsid w:val="00C45617"/>
    <w:rsid w:val="00C46164"/>
    <w:rsid w:val="00C51543"/>
    <w:rsid w:val="00C55932"/>
    <w:rsid w:val="00C572E7"/>
    <w:rsid w:val="00C6290E"/>
    <w:rsid w:val="00C656C2"/>
    <w:rsid w:val="00C738D6"/>
    <w:rsid w:val="00C753D9"/>
    <w:rsid w:val="00C77049"/>
    <w:rsid w:val="00C80F54"/>
    <w:rsid w:val="00C84174"/>
    <w:rsid w:val="00C852A0"/>
    <w:rsid w:val="00C95190"/>
    <w:rsid w:val="00C95403"/>
    <w:rsid w:val="00CA0419"/>
    <w:rsid w:val="00CA13A5"/>
    <w:rsid w:val="00CB19A8"/>
    <w:rsid w:val="00CB7127"/>
    <w:rsid w:val="00CC251F"/>
    <w:rsid w:val="00CC54A2"/>
    <w:rsid w:val="00CD4021"/>
    <w:rsid w:val="00CD44EC"/>
    <w:rsid w:val="00CE1338"/>
    <w:rsid w:val="00CE176B"/>
    <w:rsid w:val="00CE570B"/>
    <w:rsid w:val="00CE60AA"/>
    <w:rsid w:val="00CF1B21"/>
    <w:rsid w:val="00D20622"/>
    <w:rsid w:val="00D2207A"/>
    <w:rsid w:val="00D25EF1"/>
    <w:rsid w:val="00D26607"/>
    <w:rsid w:val="00D26DE6"/>
    <w:rsid w:val="00D301E9"/>
    <w:rsid w:val="00D3531A"/>
    <w:rsid w:val="00D54898"/>
    <w:rsid w:val="00D56F88"/>
    <w:rsid w:val="00D6465C"/>
    <w:rsid w:val="00D649CA"/>
    <w:rsid w:val="00D650C5"/>
    <w:rsid w:val="00D65D48"/>
    <w:rsid w:val="00D731B4"/>
    <w:rsid w:val="00D84B84"/>
    <w:rsid w:val="00D90779"/>
    <w:rsid w:val="00D92B1A"/>
    <w:rsid w:val="00DA1E3B"/>
    <w:rsid w:val="00DA2421"/>
    <w:rsid w:val="00DA2777"/>
    <w:rsid w:val="00DA2A83"/>
    <w:rsid w:val="00DA43F3"/>
    <w:rsid w:val="00DB15B2"/>
    <w:rsid w:val="00DB47E8"/>
    <w:rsid w:val="00DB5206"/>
    <w:rsid w:val="00DB67DE"/>
    <w:rsid w:val="00DB76E4"/>
    <w:rsid w:val="00DB7A54"/>
    <w:rsid w:val="00DC2D7F"/>
    <w:rsid w:val="00DC3D24"/>
    <w:rsid w:val="00DC4CC7"/>
    <w:rsid w:val="00DD0C76"/>
    <w:rsid w:val="00DD49D9"/>
    <w:rsid w:val="00DD50BB"/>
    <w:rsid w:val="00DE1148"/>
    <w:rsid w:val="00DE3CC0"/>
    <w:rsid w:val="00DF10D2"/>
    <w:rsid w:val="00DF4960"/>
    <w:rsid w:val="00E05106"/>
    <w:rsid w:val="00E07743"/>
    <w:rsid w:val="00E079A4"/>
    <w:rsid w:val="00E12AEC"/>
    <w:rsid w:val="00E15DDC"/>
    <w:rsid w:val="00E2001B"/>
    <w:rsid w:val="00E20A6A"/>
    <w:rsid w:val="00E20CB8"/>
    <w:rsid w:val="00E22EFD"/>
    <w:rsid w:val="00E23349"/>
    <w:rsid w:val="00E24D77"/>
    <w:rsid w:val="00E36891"/>
    <w:rsid w:val="00E371CB"/>
    <w:rsid w:val="00E43BCD"/>
    <w:rsid w:val="00E47020"/>
    <w:rsid w:val="00E4745C"/>
    <w:rsid w:val="00E5041E"/>
    <w:rsid w:val="00E518D1"/>
    <w:rsid w:val="00E52693"/>
    <w:rsid w:val="00E54D3A"/>
    <w:rsid w:val="00E57DE4"/>
    <w:rsid w:val="00E677A4"/>
    <w:rsid w:val="00E7045F"/>
    <w:rsid w:val="00E70F92"/>
    <w:rsid w:val="00E80F36"/>
    <w:rsid w:val="00E840E7"/>
    <w:rsid w:val="00E85AFA"/>
    <w:rsid w:val="00E91720"/>
    <w:rsid w:val="00E95A2E"/>
    <w:rsid w:val="00E976E2"/>
    <w:rsid w:val="00EA228B"/>
    <w:rsid w:val="00EA3649"/>
    <w:rsid w:val="00EA3891"/>
    <w:rsid w:val="00EA5DD7"/>
    <w:rsid w:val="00EA6A35"/>
    <w:rsid w:val="00EB0035"/>
    <w:rsid w:val="00EB288B"/>
    <w:rsid w:val="00EB4CE0"/>
    <w:rsid w:val="00EB72BC"/>
    <w:rsid w:val="00EC0E66"/>
    <w:rsid w:val="00EC29F4"/>
    <w:rsid w:val="00EC2FE4"/>
    <w:rsid w:val="00ED08C5"/>
    <w:rsid w:val="00ED0A91"/>
    <w:rsid w:val="00EF0CA2"/>
    <w:rsid w:val="00EF329A"/>
    <w:rsid w:val="00EF54D0"/>
    <w:rsid w:val="00EF7D7B"/>
    <w:rsid w:val="00F046C1"/>
    <w:rsid w:val="00F04FE2"/>
    <w:rsid w:val="00F11C09"/>
    <w:rsid w:val="00F14E48"/>
    <w:rsid w:val="00F17F4A"/>
    <w:rsid w:val="00F20E40"/>
    <w:rsid w:val="00F21672"/>
    <w:rsid w:val="00F34650"/>
    <w:rsid w:val="00F34E7C"/>
    <w:rsid w:val="00F351B0"/>
    <w:rsid w:val="00F36F63"/>
    <w:rsid w:val="00F421A0"/>
    <w:rsid w:val="00F43473"/>
    <w:rsid w:val="00F5719F"/>
    <w:rsid w:val="00F60A7A"/>
    <w:rsid w:val="00F63CF8"/>
    <w:rsid w:val="00F86276"/>
    <w:rsid w:val="00F867FC"/>
    <w:rsid w:val="00F86BEC"/>
    <w:rsid w:val="00F9036A"/>
    <w:rsid w:val="00F90A7A"/>
    <w:rsid w:val="00F91B95"/>
    <w:rsid w:val="00F91C20"/>
    <w:rsid w:val="00F91E0A"/>
    <w:rsid w:val="00F94FB7"/>
    <w:rsid w:val="00FA0801"/>
    <w:rsid w:val="00FA0F73"/>
    <w:rsid w:val="00FC0D10"/>
    <w:rsid w:val="00FC21FC"/>
    <w:rsid w:val="00FC309B"/>
    <w:rsid w:val="00FC4512"/>
    <w:rsid w:val="00FD017D"/>
    <w:rsid w:val="00FD0D97"/>
    <w:rsid w:val="00FD5986"/>
    <w:rsid w:val="00FE4457"/>
    <w:rsid w:val="00FF2AF9"/>
    <w:rsid w:val="00FF2D0D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83D9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7734B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lms.ozyegin.edu.tr/" TargetMode="External"/><Relationship Id="rId14" Type="http://schemas.openxmlformats.org/officeDocument/2006/relationships/hyperlink" Target="http://setosa.io/ev/principal-component-analysis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batuhan.erden@ozu.edu.t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atuhan:Desktop:tf03984841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35665-9AA5-2B40-BB16-846F6947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tf03984841.dotx</Template>
  <TotalTime>102</TotalTime>
  <Pages>6</Pages>
  <Words>1347</Words>
  <Characters>7682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Erden</dc:creator>
  <cp:keywords/>
  <dc:description/>
  <cp:lastModifiedBy>Batuhan Erden</cp:lastModifiedBy>
  <cp:revision>282</cp:revision>
  <cp:lastPrinted>2017-12-03T20:06:00Z</cp:lastPrinted>
  <dcterms:created xsi:type="dcterms:W3CDTF">2017-12-10T18:30:00Z</dcterms:created>
  <dcterms:modified xsi:type="dcterms:W3CDTF">2018-01-13T18:28:00Z</dcterms:modified>
</cp:coreProperties>
</file>